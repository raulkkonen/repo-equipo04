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36E4C" w14:textId="11D184AA" w:rsidR="00220B9B" w:rsidRDefault="003E4C08" w:rsidP="003E4C08">
      <w:pPr>
        <w:ind w:left="-851" w:right="-864"/>
        <w:rPr>
          <w:noProof/>
        </w:rPr>
      </w:pPr>
      <w:r>
        <w:rPr>
          <w:noProof/>
        </w:rPr>
        <w:drawing>
          <wp:inline distT="0" distB="0" distL="0" distR="0" wp14:anchorId="2DDB2249" wp14:editId="06B6D3B7">
            <wp:extent cx="7539777" cy="3957851"/>
            <wp:effectExtent l="0" t="0" r="4445" b="5080"/>
            <wp:docPr id="20" name="Imagen 20" descr="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Map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9777" cy="395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2FF0" w14:textId="77777777" w:rsidR="001D6CAD" w:rsidRPr="003E4C08" w:rsidRDefault="001D6CAD" w:rsidP="00127514">
      <w:pPr>
        <w:rPr>
          <w:b/>
          <w:bCs/>
          <w:sz w:val="96"/>
          <w:szCs w:val="96"/>
        </w:rPr>
      </w:pPr>
    </w:p>
    <w:p w14:paraId="1B40D843" w14:textId="1955CCD0" w:rsidR="001D6CAD" w:rsidRPr="00513588" w:rsidRDefault="003E4C08" w:rsidP="00513588">
      <w:pPr>
        <w:pStyle w:val="Ttulo1"/>
        <w:jc w:val="center"/>
        <w:rPr>
          <w:noProof/>
          <w:sz w:val="72"/>
          <w:szCs w:val="52"/>
        </w:rPr>
      </w:pPr>
      <w:r w:rsidRPr="00513588">
        <w:rPr>
          <w:noProof/>
          <w:sz w:val="72"/>
          <w:szCs w:val="52"/>
        </w:rPr>
        <w:t>DOCKER Y KUBERNETES BASICO</w:t>
      </w:r>
    </w:p>
    <w:p w14:paraId="0B9EFDBD" w14:textId="6D78FBA5" w:rsidR="003E4C08" w:rsidRDefault="003E4C08" w:rsidP="001D6CAD">
      <w:pPr>
        <w:jc w:val="center"/>
        <w:rPr>
          <w:b/>
          <w:bCs/>
          <w:sz w:val="72"/>
          <w:szCs w:val="72"/>
        </w:rPr>
      </w:pPr>
    </w:p>
    <w:p w14:paraId="555AEDCA" w14:textId="0EB6DF37" w:rsidR="003E4C08" w:rsidRPr="00513588" w:rsidRDefault="003E4C08" w:rsidP="00513588">
      <w:pPr>
        <w:pStyle w:val="Ttulo1"/>
        <w:jc w:val="center"/>
        <w:rPr>
          <w:noProof/>
          <w:sz w:val="72"/>
          <w:szCs w:val="52"/>
        </w:rPr>
      </w:pPr>
      <w:r w:rsidRPr="00513588">
        <w:rPr>
          <w:noProof/>
          <w:sz w:val="72"/>
          <w:szCs w:val="52"/>
        </w:rPr>
        <w:t>Trabajo Final</w:t>
      </w:r>
    </w:p>
    <w:p w14:paraId="270F6A40" w14:textId="609BDECF" w:rsidR="00EB32F2" w:rsidRDefault="00EB32F2" w:rsidP="001D6CAD">
      <w:pPr>
        <w:pStyle w:val="Introduccin"/>
        <w:rPr>
          <w:noProof/>
        </w:rPr>
      </w:pPr>
    </w:p>
    <w:p w14:paraId="56BF88EF" w14:textId="6E8E0393" w:rsidR="00AB3CB3" w:rsidRDefault="00AB3CB3" w:rsidP="00AB3CB3"/>
    <w:p w14:paraId="592C18AF" w14:textId="0BBBE7BD" w:rsidR="00EC00AC" w:rsidRDefault="00EC00AC" w:rsidP="00AB3CB3"/>
    <w:p w14:paraId="42B6024B" w14:textId="189E02FF" w:rsidR="00EC00AC" w:rsidRDefault="00EC00AC" w:rsidP="00AB3CB3"/>
    <w:p w14:paraId="00E5A517" w14:textId="04FB1C88" w:rsidR="003E4C08" w:rsidRDefault="003E4C08" w:rsidP="00AB3CB3"/>
    <w:p w14:paraId="30823139" w14:textId="0DA7364D" w:rsidR="003E4C08" w:rsidRDefault="003E4C08" w:rsidP="00AB3CB3"/>
    <w:p w14:paraId="62DAF350" w14:textId="04B52343" w:rsidR="003E4C08" w:rsidRDefault="003E4C08" w:rsidP="00AB3CB3"/>
    <w:p w14:paraId="34167F62" w14:textId="77777777" w:rsidR="003E4C08" w:rsidRDefault="003E4C08" w:rsidP="00AB3CB3"/>
    <w:p w14:paraId="46CF7151" w14:textId="77777777" w:rsidR="00EC00AC" w:rsidRDefault="00EC00AC" w:rsidP="00AB3CB3"/>
    <w:p w14:paraId="267A6DEB" w14:textId="226E9DC6" w:rsidR="00AB3CB3" w:rsidRDefault="00AB3CB3" w:rsidP="00AB3CB3">
      <w:pPr>
        <w:rPr>
          <w:color w:val="auto"/>
          <w:sz w:val="40"/>
          <w:szCs w:val="40"/>
        </w:rPr>
      </w:pPr>
    </w:p>
    <w:p w14:paraId="08A77346" w14:textId="77777777" w:rsidR="00AB3CB3" w:rsidRDefault="00AB3CB3" w:rsidP="00AB3CB3">
      <w:pPr>
        <w:rPr>
          <w:color w:val="auto"/>
          <w:sz w:val="40"/>
          <w:szCs w:val="40"/>
        </w:rPr>
      </w:pPr>
    </w:p>
    <w:p w14:paraId="4A80A4B4" w14:textId="443B6A01" w:rsidR="003E4C08" w:rsidRDefault="003E4C08" w:rsidP="003E4C08">
      <w:pPr>
        <w:jc w:val="center"/>
        <w:rPr>
          <w:color w:val="auto"/>
          <w:sz w:val="36"/>
          <w:szCs w:val="36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5"/>
        <w:gridCol w:w="2431"/>
      </w:tblGrid>
      <w:tr w:rsidR="003E4C08" w:rsidRPr="00583FA6" w14:paraId="7A9463DF" w14:textId="77777777" w:rsidTr="00260067">
        <w:tc>
          <w:tcPr>
            <w:tcW w:w="7655" w:type="dxa"/>
            <w:tcMar>
              <w:top w:w="454" w:type="dxa"/>
            </w:tcMar>
          </w:tcPr>
          <w:p w14:paraId="0470AF0E" w14:textId="77777777" w:rsidR="003E4C08" w:rsidRPr="000A4E60" w:rsidRDefault="003E4C08" w:rsidP="00260067"/>
          <w:p w14:paraId="71F85212" w14:textId="77777777" w:rsidR="003E4C08" w:rsidRPr="00583FA6" w:rsidRDefault="003E4C08" w:rsidP="00E40C97">
            <w:pPr>
              <w:pStyle w:val="Ttulo1"/>
              <w:rPr>
                <w:noProof/>
              </w:rPr>
            </w:pPr>
            <w:r>
              <w:rPr>
                <w:noProof/>
              </w:rPr>
              <w:t>Equipo 4</w:t>
            </w:r>
          </w:p>
          <w:p w14:paraId="5E718043" w14:textId="77777777" w:rsidR="003E4C08" w:rsidRDefault="003E4C08" w:rsidP="00260067">
            <w:pPr>
              <w:pStyle w:val="Autor"/>
              <w:rPr>
                <w:noProof/>
              </w:rPr>
            </w:pPr>
            <w:r>
              <w:rPr>
                <w:noProof/>
              </w:rPr>
              <w:t>Roberto Cabrera Cabell</w:t>
            </w:r>
          </w:p>
          <w:p w14:paraId="435270C4" w14:textId="77777777" w:rsidR="003E4C08" w:rsidRDefault="003E4C08" w:rsidP="00260067">
            <w:r>
              <w:t>Luis Rodriguez Cuadros</w:t>
            </w:r>
          </w:p>
          <w:p w14:paraId="4CBCF4A8" w14:textId="77777777" w:rsidR="003E4C08" w:rsidRDefault="003E4C08" w:rsidP="00260067">
            <w:r>
              <w:t>Antony Vega Inga</w:t>
            </w:r>
          </w:p>
          <w:p w14:paraId="0802A8A0" w14:textId="77777777" w:rsidR="003E4C08" w:rsidRDefault="003E4C08" w:rsidP="00260067">
            <w:pPr>
              <w:pStyle w:val="Autor"/>
              <w:rPr>
                <w:noProof/>
              </w:rPr>
            </w:pPr>
            <w:r>
              <w:rPr>
                <w:noProof/>
              </w:rPr>
              <w:t>Raúl Arrascue Sanchez</w:t>
            </w:r>
          </w:p>
          <w:p w14:paraId="690BC290" w14:textId="77777777" w:rsidR="003E4C08" w:rsidRPr="000A4E60" w:rsidRDefault="003E4C08" w:rsidP="00260067"/>
        </w:tc>
        <w:tc>
          <w:tcPr>
            <w:tcW w:w="2431" w:type="dxa"/>
          </w:tcPr>
          <w:p w14:paraId="0333F03F" w14:textId="77777777" w:rsidR="003E4C08" w:rsidRPr="00583FA6" w:rsidRDefault="003E4C08" w:rsidP="00260067">
            <w:pPr>
              <w:rPr>
                <w:noProof/>
              </w:rPr>
            </w:pPr>
          </w:p>
        </w:tc>
      </w:tr>
    </w:tbl>
    <w:p w14:paraId="29C84AB1" w14:textId="77777777" w:rsidR="003E4C08" w:rsidRPr="00583FA6" w:rsidRDefault="003E4C08" w:rsidP="003E4C08">
      <w:pPr>
        <w:rPr>
          <w:noProof/>
        </w:rPr>
      </w:pPr>
    </w:p>
    <w:p w14:paraId="03E62945" w14:textId="77777777" w:rsidR="003E4C08" w:rsidRPr="00583FA6" w:rsidRDefault="003E4C08" w:rsidP="003E4C08">
      <w:pPr>
        <w:rPr>
          <w:noProof/>
        </w:rPr>
        <w:sectPr w:rsidR="003E4C08" w:rsidRPr="00583FA6" w:rsidSect="003E4C08">
          <w:pgSz w:w="11906" w:h="16838" w:code="9"/>
          <w:pgMar w:top="0" w:right="864" w:bottom="720" w:left="864" w:header="706" w:footer="706" w:gutter="0"/>
          <w:cols w:space="851"/>
          <w:docGrid w:linePitch="360"/>
        </w:sectPr>
      </w:pPr>
    </w:p>
    <w:tbl>
      <w:tblPr>
        <w:tblW w:w="0" w:type="auto"/>
        <w:tblCellMar>
          <w:top w:w="72" w:type="dxa"/>
          <w:left w:w="0" w:type="dxa"/>
          <w:bottom w:w="72" w:type="dxa"/>
          <w:right w:w="0" w:type="dxa"/>
        </w:tblCellMar>
        <w:tblLook w:val="04A0" w:firstRow="1" w:lastRow="0" w:firstColumn="1" w:lastColumn="0" w:noHBand="0" w:noVBand="1"/>
      </w:tblPr>
      <w:tblGrid>
        <w:gridCol w:w="10019"/>
      </w:tblGrid>
      <w:tr w:rsidR="003E4C08" w:rsidRPr="00583FA6" w14:paraId="283E18F7" w14:textId="77777777" w:rsidTr="00260067">
        <w:trPr>
          <w:trHeight w:val="2020"/>
        </w:trPr>
        <w:tc>
          <w:tcPr>
            <w:tcW w:w="10019" w:type="dxa"/>
          </w:tcPr>
          <w:p w14:paraId="2FC9DBB0" w14:textId="77777777" w:rsidR="003E4C08" w:rsidRDefault="003E4C08" w:rsidP="00260067">
            <w:pPr>
              <w:pStyle w:val="Ttulo1"/>
              <w:jc w:val="center"/>
              <w:rPr>
                <w:noProof/>
              </w:rPr>
            </w:pPr>
          </w:p>
          <w:p w14:paraId="6DFDBB70" w14:textId="77777777" w:rsidR="003E4C08" w:rsidRDefault="003E4C08" w:rsidP="00260067">
            <w:pPr>
              <w:pStyle w:val="Ttulo1"/>
              <w:jc w:val="center"/>
              <w:rPr>
                <w:noProof/>
              </w:rPr>
            </w:pPr>
          </w:p>
          <w:p w14:paraId="3A0CA2FC" w14:textId="77777777" w:rsidR="003E4C08" w:rsidRDefault="003E4C08" w:rsidP="00260067">
            <w:pPr>
              <w:pStyle w:val="Ttulo1"/>
              <w:jc w:val="center"/>
              <w:rPr>
                <w:noProof/>
              </w:rPr>
            </w:pPr>
          </w:p>
          <w:p w14:paraId="11D57B96" w14:textId="77777777" w:rsidR="003E4C08" w:rsidRDefault="003E4C08" w:rsidP="00260067">
            <w:pPr>
              <w:pStyle w:val="Ttulo1"/>
              <w:jc w:val="center"/>
              <w:rPr>
                <w:noProof/>
              </w:rPr>
            </w:pPr>
          </w:p>
          <w:p w14:paraId="45F2DB65" w14:textId="77777777" w:rsidR="003E4C08" w:rsidRDefault="003E4C08" w:rsidP="00260067">
            <w:pPr>
              <w:pStyle w:val="Ttulo1"/>
              <w:jc w:val="center"/>
              <w:rPr>
                <w:noProof/>
              </w:rPr>
            </w:pPr>
            <w:r>
              <w:rPr>
                <w:noProof/>
              </w:rPr>
              <w:t>Presentación</w:t>
            </w:r>
          </w:p>
          <w:p w14:paraId="10D78A7C" w14:textId="77777777" w:rsidR="003E4C08" w:rsidRDefault="003E4C08" w:rsidP="00260067"/>
          <w:p w14:paraId="37E873E4" w14:textId="77777777" w:rsidR="003E4C08" w:rsidRDefault="003E4C08" w:rsidP="00260067"/>
          <w:p w14:paraId="6BB2B82F" w14:textId="77777777" w:rsidR="003E4C08" w:rsidRDefault="003E4C08" w:rsidP="00260067"/>
          <w:p w14:paraId="4250D26B" w14:textId="77777777" w:rsidR="003E4C08" w:rsidRPr="00F00DE7" w:rsidRDefault="003E4C08" w:rsidP="00260067"/>
          <w:p w14:paraId="31A529B7" w14:textId="77777777" w:rsidR="003E4C08" w:rsidRPr="00254B5D" w:rsidRDefault="003E4C08" w:rsidP="00260067">
            <w:pPr>
              <w:jc w:val="both"/>
              <w:rPr>
                <w:noProof/>
              </w:rPr>
            </w:pPr>
            <w:r>
              <w:rPr>
                <w:noProof/>
              </w:rPr>
              <w:t>El presente trabajo tiene por objetivo poner a prueba lo aprendido en el curso de Docker y Kubernetes Básico,  para lo cual se creó, contenerizó y desplegó a kubernetes una aplicación CRUD con spring boot y un servidor de base de datos H2 centralizado. Para el despliegue se utilizaron servicios, replicas y configuración de INGRESS y NGROK para habilitar el acceso externo. Incluye también la creación de dos imagenes Docker, una de la aplicación y otra de un servidor de base de datos de H2, asi como también la implementación de una infraestructura básica de kubernetes para cargar y brindar acceso seguro a la aplicación desde el exterior.</w:t>
            </w:r>
          </w:p>
        </w:tc>
      </w:tr>
      <w:tr w:rsidR="003E4C08" w:rsidRPr="00583FA6" w14:paraId="376AC30C" w14:textId="77777777" w:rsidTr="00260067">
        <w:trPr>
          <w:trHeight w:val="860"/>
        </w:trPr>
        <w:tc>
          <w:tcPr>
            <w:tcW w:w="10019" w:type="dxa"/>
            <w:shd w:val="clear" w:color="auto" w:fill="auto"/>
            <w:tcMar>
              <w:top w:w="227" w:type="dxa"/>
              <w:bottom w:w="227" w:type="dxa"/>
            </w:tcMar>
          </w:tcPr>
          <w:p w14:paraId="71507A25" w14:textId="77777777" w:rsidR="003E4C08" w:rsidRPr="00583FA6" w:rsidRDefault="003E4C08" w:rsidP="00260067">
            <w:pPr>
              <w:rPr>
                <w:noProof/>
              </w:rPr>
            </w:pPr>
          </w:p>
        </w:tc>
      </w:tr>
    </w:tbl>
    <w:p w14:paraId="15C96287" w14:textId="77777777" w:rsidR="003E4C08" w:rsidRDefault="003E4C08" w:rsidP="003E4C08">
      <w:pPr>
        <w:rPr>
          <w:noProof/>
        </w:rPr>
      </w:pPr>
    </w:p>
    <w:p w14:paraId="69D58D3D" w14:textId="77777777" w:rsidR="003E4C08" w:rsidRDefault="003E4C08" w:rsidP="003E4C08">
      <w:pPr>
        <w:rPr>
          <w:noProof/>
        </w:rPr>
      </w:pPr>
      <w:r>
        <w:rPr>
          <w:noProof/>
        </w:rPr>
        <w:br w:type="page"/>
      </w:r>
    </w:p>
    <w:tbl>
      <w:tblPr>
        <w:tblW w:w="0" w:type="auto"/>
        <w:tblCellMar>
          <w:top w:w="72" w:type="dxa"/>
          <w:left w:w="0" w:type="dxa"/>
          <w:bottom w:w="72" w:type="dxa"/>
          <w:right w:w="0" w:type="dxa"/>
        </w:tblCellMar>
        <w:tblLook w:val="04A0" w:firstRow="1" w:lastRow="0" w:firstColumn="1" w:lastColumn="0" w:noHBand="0" w:noVBand="1"/>
      </w:tblPr>
      <w:tblGrid>
        <w:gridCol w:w="10178"/>
      </w:tblGrid>
      <w:tr w:rsidR="003E4C08" w:rsidRPr="00583FA6" w14:paraId="15419986" w14:textId="77777777" w:rsidTr="00260067">
        <w:trPr>
          <w:trHeight w:val="1441"/>
        </w:trPr>
        <w:tc>
          <w:tcPr>
            <w:tcW w:w="9965" w:type="dxa"/>
          </w:tcPr>
          <w:p w14:paraId="40983FD7" w14:textId="77777777" w:rsidR="003E4C08" w:rsidRPr="00583FA6" w:rsidRDefault="003E4C08" w:rsidP="00260067">
            <w:pPr>
              <w:pStyle w:val="Ttulo1"/>
              <w:rPr>
                <w:noProof/>
              </w:rPr>
            </w:pPr>
            <w:r>
              <w:rPr>
                <w:noProof/>
              </w:rPr>
              <w:lastRenderedPageBreak/>
              <w:t>Herramientas utilizadas:</w:t>
            </w:r>
          </w:p>
          <w:p w14:paraId="2BD5FD6A" w14:textId="77777777" w:rsidR="003E4C08" w:rsidRDefault="003E4C08" w:rsidP="00260067">
            <w:pPr>
              <w:rPr>
                <w:noProof/>
              </w:rPr>
            </w:pPr>
            <w:r w:rsidRPr="000E039F">
              <w:rPr>
                <w:b/>
                <w:bCs/>
                <w:noProof/>
              </w:rPr>
              <w:t>IDE</w:t>
            </w:r>
            <w:r>
              <w:rPr>
                <w:b/>
                <w:bCs/>
                <w:noProof/>
              </w:rPr>
              <w:t>s</w:t>
            </w:r>
            <w:r>
              <w:rPr>
                <w:noProof/>
              </w:rPr>
              <w:t>: Intellij IDEA (Community Edition) y STS 4</w:t>
            </w:r>
          </w:p>
          <w:p w14:paraId="4B678AF9" w14:textId="77777777" w:rsidR="003E4C08" w:rsidRDefault="003E4C08" w:rsidP="00260067">
            <w:pPr>
              <w:rPr>
                <w:noProof/>
              </w:rPr>
            </w:pPr>
            <w:r w:rsidRPr="000E039F">
              <w:rPr>
                <w:b/>
                <w:bCs/>
                <w:noProof/>
              </w:rPr>
              <w:t>Lenguaje de programación</w:t>
            </w:r>
            <w:r>
              <w:rPr>
                <w:noProof/>
              </w:rPr>
              <w:t>: Spring boot con java</w:t>
            </w:r>
          </w:p>
          <w:p w14:paraId="5E4B4686" w14:textId="77777777" w:rsidR="003E4C08" w:rsidRDefault="003E4C08" w:rsidP="00260067">
            <w:pPr>
              <w:rPr>
                <w:noProof/>
              </w:rPr>
            </w:pPr>
            <w:r w:rsidRPr="00B701F1">
              <w:rPr>
                <w:b/>
                <w:bCs/>
                <w:noProof/>
              </w:rPr>
              <w:t>Herramienta de construcción:</w:t>
            </w:r>
            <w:r>
              <w:rPr>
                <w:noProof/>
              </w:rPr>
              <w:t xml:space="preserve"> Gradle</w:t>
            </w:r>
          </w:p>
          <w:p w14:paraId="08DD7B3E" w14:textId="77777777" w:rsidR="003E4C08" w:rsidRDefault="003E4C08" w:rsidP="00260067">
            <w:pPr>
              <w:rPr>
                <w:noProof/>
              </w:rPr>
            </w:pPr>
            <w:r w:rsidRPr="000E039F">
              <w:rPr>
                <w:b/>
                <w:bCs/>
                <w:noProof/>
              </w:rPr>
              <w:t>Base de datos</w:t>
            </w:r>
            <w:r>
              <w:rPr>
                <w:b/>
                <w:bCs/>
                <w:noProof/>
              </w:rPr>
              <w:t xml:space="preserve"> centralizada</w:t>
            </w:r>
            <w:r>
              <w:rPr>
                <w:noProof/>
              </w:rPr>
              <w:t>: H2</w:t>
            </w:r>
          </w:p>
          <w:p w14:paraId="33CDB6F7" w14:textId="77777777" w:rsidR="003E4C08" w:rsidRDefault="003E4C08" w:rsidP="00260067">
            <w:pPr>
              <w:rPr>
                <w:noProof/>
              </w:rPr>
            </w:pPr>
            <w:r w:rsidRPr="00B461D9">
              <w:rPr>
                <w:b/>
                <w:bCs/>
                <w:noProof/>
              </w:rPr>
              <w:t>Plataforma de desarrollo colaborativo:</w:t>
            </w:r>
            <w:r>
              <w:rPr>
                <w:noProof/>
              </w:rPr>
              <w:t xml:space="preserve"> GitHub</w:t>
            </w:r>
          </w:p>
          <w:p w14:paraId="75F0F978" w14:textId="77777777" w:rsidR="003E4C08" w:rsidRDefault="003E4C08" w:rsidP="00260067">
            <w:pPr>
              <w:rPr>
                <w:noProof/>
              </w:rPr>
            </w:pPr>
            <w:r w:rsidRPr="00B461D9">
              <w:rPr>
                <w:b/>
                <w:bCs/>
                <w:noProof/>
              </w:rPr>
              <w:t>Plataforma de contenedores:</w:t>
            </w:r>
            <w:r>
              <w:rPr>
                <w:noProof/>
              </w:rPr>
              <w:t xml:space="preserve"> Docker</w:t>
            </w:r>
          </w:p>
          <w:p w14:paraId="389F6555" w14:textId="77777777" w:rsidR="003E4C08" w:rsidRDefault="003E4C08" w:rsidP="00260067">
            <w:pPr>
              <w:rPr>
                <w:noProof/>
              </w:rPr>
            </w:pPr>
            <w:r w:rsidRPr="00B461D9">
              <w:rPr>
                <w:b/>
                <w:bCs/>
                <w:noProof/>
              </w:rPr>
              <w:t xml:space="preserve">Plataforma de Orquestación de contenedores: </w:t>
            </w:r>
            <w:r>
              <w:rPr>
                <w:noProof/>
              </w:rPr>
              <w:t>Kubernetes</w:t>
            </w:r>
          </w:p>
          <w:p w14:paraId="55FF47B8" w14:textId="77777777" w:rsidR="003E4C08" w:rsidRDefault="003E4C08" w:rsidP="00260067">
            <w:pPr>
              <w:rPr>
                <w:noProof/>
              </w:rPr>
            </w:pPr>
            <w:r w:rsidRPr="00B461D9">
              <w:rPr>
                <w:b/>
                <w:bCs/>
                <w:noProof/>
              </w:rPr>
              <w:t>Plataforma DevOps:</w:t>
            </w:r>
            <w:r>
              <w:rPr>
                <w:noProof/>
              </w:rPr>
              <w:t xml:space="preserve"> KillerCoda</w:t>
            </w:r>
          </w:p>
          <w:p w14:paraId="3D6F2F84" w14:textId="77777777" w:rsidR="003E4C08" w:rsidRDefault="003E4C08" w:rsidP="00260067">
            <w:pPr>
              <w:rPr>
                <w:noProof/>
              </w:rPr>
            </w:pPr>
            <w:r w:rsidRPr="00B461D9">
              <w:rPr>
                <w:b/>
                <w:bCs/>
                <w:noProof/>
              </w:rPr>
              <w:t>Ingress Controller:</w:t>
            </w:r>
            <w:r>
              <w:rPr>
                <w:noProof/>
              </w:rPr>
              <w:t xml:space="preserve"> NGINX</w:t>
            </w:r>
          </w:p>
          <w:p w14:paraId="6D7EB457" w14:textId="77777777" w:rsidR="003E4C08" w:rsidRDefault="003E4C08" w:rsidP="00260067">
            <w:pPr>
              <w:rPr>
                <w:noProof/>
              </w:rPr>
            </w:pPr>
            <w:r w:rsidRPr="00B461D9">
              <w:rPr>
                <w:b/>
                <w:bCs/>
                <w:noProof/>
              </w:rPr>
              <w:t>Túnel de Servicios HTTP, HTTPS y TCP:</w:t>
            </w:r>
            <w:r>
              <w:rPr>
                <w:noProof/>
              </w:rPr>
              <w:t xml:space="preserve"> NGROK</w:t>
            </w:r>
          </w:p>
          <w:p w14:paraId="30D96232" w14:textId="77777777" w:rsidR="003E4C08" w:rsidRDefault="003E4C08" w:rsidP="00260067">
            <w:pPr>
              <w:rPr>
                <w:noProof/>
              </w:rPr>
            </w:pPr>
          </w:p>
          <w:p w14:paraId="1E98E3EB" w14:textId="77777777" w:rsidR="003E4C08" w:rsidRDefault="003E4C08" w:rsidP="00260067">
            <w:pPr>
              <w:pStyle w:val="Prrafodelista"/>
              <w:rPr>
                <w:noProof/>
              </w:rPr>
            </w:pPr>
          </w:p>
          <w:p w14:paraId="6A6C7A59" w14:textId="77777777" w:rsidR="003E4C08" w:rsidRPr="00583FA6" w:rsidRDefault="003E4C08" w:rsidP="00260067">
            <w:pPr>
              <w:rPr>
                <w:noProof/>
              </w:rPr>
            </w:pPr>
          </w:p>
          <w:p w14:paraId="5E9E8936" w14:textId="77777777" w:rsidR="003E4C08" w:rsidRPr="00583FA6" w:rsidRDefault="003E4C08" w:rsidP="00260067">
            <w:pPr>
              <w:pStyle w:val="Ttulo1"/>
              <w:rPr>
                <w:noProof/>
              </w:rPr>
            </w:pPr>
            <w:r>
              <w:rPr>
                <w:noProof/>
              </w:rPr>
              <w:t>Diagrama de la Arquitéctura</w:t>
            </w:r>
          </w:p>
          <w:p w14:paraId="0302D781" w14:textId="74CF67A7" w:rsidR="003E4C08" w:rsidRDefault="00D63376" w:rsidP="0026006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243658" wp14:editId="4BFE45FA">
                  <wp:extent cx="6463030" cy="337439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3030" cy="3374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121F25" w14:textId="77777777" w:rsidR="003E4C08" w:rsidRPr="00583FA6" w:rsidRDefault="003E4C08" w:rsidP="00260067">
            <w:pPr>
              <w:rPr>
                <w:noProof/>
                <w:color w:val="808080"/>
              </w:rPr>
            </w:pPr>
          </w:p>
        </w:tc>
      </w:tr>
    </w:tbl>
    <w:p w14:paraId="10AB7450" w14:textId="77777777" w:rsidR="003E4C08" w:rsidRPr="00583FA6" w:rsidRDefault="003E4C08" w:rsidP="003E4C08">
      <w:pPr>
        <w:rPr>
          <w:noProof/>
        </w:rPr>
        <w:sectPr w:rsidR="003E4C08" w:rsidRPr="00583FA6" w:rsidSect="00CC79C9">
          <w:pgSz w:w="11906" w:h="16838" w:code="9"/>
          <w:pgMar w:top="994" w:right="864" w:bottom="720" w:left="864" w:header="706" w:footer="706" w:gutter="0"/>
          <w:cols w:space="851"/>
          <w:docGrid w:linePitch="360"/>
        </w:sectPr>
      </w:pPr>
    </w:p>
    <w:p w14:paraId="1C99D13E" w14:textId="77777777" w:rsidR="003E4C08" w:rsidRPr="00583FA6" w:rsidRDefault="003E4C08" w:rsidP="003E4C08">
      <w:pPr>
        <w:pStyle w:val="Ttulo1"/>
        <w:rPr>
          <w:noProof/>
        </w:rPr>
      </w:pPr>
      <w:r>
        <w:rPr>
          <w:noProof/>
        </w:rPr>
        <w:lastRenderedPageBreak/>
        <w:t>Lista de Entregables</w:t>
      </w:r>
    </w:p>
    <w:p w14:paraId="53FD097E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Informe del trabajo final</w:t>
      </w:r>
      <w:r>
        <w:rPr>
          <w:noProof/>
        </w:rPr>
        <w:t xml:space="preserve"> (</w:t>
      </w:r>
      <w:r w:rsidRPr="00C87F0C">
        <w:rPr>
          <w:noProof/>
        </w:rPr>
        <w:t>Informe Equipo 4.docx</w:t>
      </w:r>
      <w:r>
        <w:rPr>
          <w:noProof/>
        </w:rPr>
        <w:t>).</w:t>
      </w:r>
    </w:p>
    <w:p w14:paraId="2D621C0A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Ruta GitHub</w:t>
      </w:r>
      <w:r>
        <w:rPr>
          <w:noProof/>
        </w:rPr>
        <w:t xml:space="preserve">  (</w:t>
      </w:r>
      <w:r w:rsidRPr="00FC4139">
        <w:rPr>
          <w:noProof/>
        </w:rPr>
        <w:t>ruta_git_applicacion</w:t>
      </w:r>
      <w:r>
        <w:rPr>
          <w:noProof/>
        </w:rPr>
        <w:t>.txt).</w:t>
      </w:r>
    </w:p>
    <w:p w14:paraId="27DA6960" w14:textId="62DFDB33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Código fuente de la aplicación</w:t>
      </w:r>
      <w:r>
        <w:rPr>
          <w:noProof/>
        </w:rPr>
        <w:t xml:space="preserve">  (</w:t>
      </w:r>
      <w:r w:rsidRPr="00FC4139">
        <w:rPr>
          <w:noProof/>
        </w:rPr>
        <w:t>codigofuente-productoAPI-master.zip</w:t>
      </w:r>
      <w:r>
        <w:rPr>
          <w:noProof/>
        </w:rPr>
        <w:t>).</w:t>
      </w:r>
    </w:p>
    <w:p w14:paraId="40E917EE" w14:textId="0D393720" w:rsidR="00A86498" w:rsidRDefault="00A86498" w:rsidP="003E4C08">
      <w:pPr>
        <w:pStyle w:val="Prrafodelista"/>
        <w:numPr>
          <w:ilvl w:val="0"/>
          <w:numId w:val="6"/>
        </w:numPr>
        <w:rPr>
          <w:noProof/>
        </w:rPr>
      </w:pPr>
      <w:r>
        <w:rPr>
          <w:b/>
          <w:bCs/>
          <w:noProof/>
        </w:rPr>
        <w:t xml:space="preserve">Clases Java </w:t>
      </w:r>
      <w:r w:rsidRPr="00A86498">
        <w:rPr>
          <w:noProof/>
        </w:rPr>
        <w:t>(Carpeta clases).</w:t>
      </w:r>
    </w:p>
    <w:p w14:paraId="01095521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Archivos JARs generados</w:t>
      </w:r>
      <w:r>
        <w:rPr>
          <w:noProof/>
        </w:rPr>
        <w:t xml:space="preserve">  (carpeta </w:t>
      </w:r>
      <w:r w:rsidRPr="00FC4139">
        <w:rPr>
          <w:noProof/>
        </w:rPr>
        <w:t>jars</w:t>
      </w:r>
      <w:r>
        <w:rPr>
          <w:noProof/>
        </w:rPr>
        <w:t>).</w:t>
      </w:r>
    </w:p>
    <w:p w14:paraId="5E1390E1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Archivos Dockerfiles utilizados</w:t>
      </w:r>
      <w:r>
        <w:rPr>
          <w:noProof/>
        </w:rPr>
        <w:t xml:space="preserve">  (carpeta </w:t>
      </w:r>
      <w:r w:rsidRPr="00FC4139">
        <w:rPr>
          <w:noProof/>
        </w:rPr>
        <w:t>dockerfiles</w:t>
      </w:r>
      <w:r>
        <w:rPr>
          <w:noProof/>
        </w:rPr>
        <w:t>).</w:t>
      </w:r>
    </w:p>
    <w:p w14:paraId="2FA9E2EE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Ruta de imágenes Docker generadas</w:t>
      </w:r>
      <w:r>
        <w:rPr>
          <w:noProof/>
        </w:rPr>
        <w:t xml:space="preserve">  (</w:t>
      </w:r>
      <w:r w:rsidRPr="00C87F0C">
        <w:rPr>
          <w:noProof/>
        </w:rPr>
        <w:t>ruta_docker_imagenes.txt</w:t>
      </w:r>
      <w:r>
        <w:rPr>
          <w:noProof/>
        </w:rPr>
        <w:t>).</w:t>
      </w:r>
    </w:p>
    <w:p w14:paraId="23738593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Archivos YAML de Kubernetes</w:t>
      </w:r>
      <w:r>
        <w:rPr>
          <w:noProof/>
        </w:rPr>
        <w:t xml:space="preserve">  (</w:t>
      </w:r>
      <w:r w:rsidRPr="00C87F0C">
        <w:rPr>
          <w:noProof/>
        </w:rPr>
        <w:t>deployments kubernetes</w:t>
      </w:r>
      <w:r>
        <w:rPr>
          <w:noProof/>
        </w:rPr>
        <w:t>).</w:t>
      </w:r>
    </w:p>
    <w:p w14:paraId="21D82C53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Guía de Pruebas documentadas</w:t>
      </w:r>
      <w:r>
        <w:rPr>
          <w:noProof/>
        </w:rPr>
        <w:t xml:space="preserve">  (</w:t>
      </w:r>
      <w:r w:rsidRPr="00C87F0C">
        <w:rPr>
          <w:noProof/>
        </w:rPr>
        <w:t>Guia pruebas documentadas - APP con servidorl H2.docx</w:t>
      </w:r>
      <w:r>
        <w:rPr>
          <w:noProof/>
        </w:rPr>
        <w:t>).</w:t>
      </w:r>
    </w:p>
    <w:p w14:paraId="7D293069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Guía de comandos usados</w:t>
      </w:r>
      <w:r>
        <w:rPr>
          <w:noProof/>
        </w:rPr>
        <w:t xml:space="preserve"> (</w:t>
      </w:r>
      <w:r w:rsidRPr="00C87F0C">
        <w:rPr>
          <w:noProof/>
        </w:rPr>
        <w:t>Guia comandos utilizados - APP con Servidor H2.docx</w:t>
      </w:r>
      <w:r>
        <w:rPr>
          <w:noProof/>
        </w:rPr>
        <w:t>).</w:t>
      </w:r>
    </w:p>
    <w:p w14:paraId="30331831" w14:textId="77777777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>
        <w:rPr>
          <w:b/>
          <w:bCs/>
          <w:noProof/>
        </w:rPr>
        <w:t xml:space="preserve">Guías complementarias </w:t>
      </w:r>
      <w:r w:rsidRPr="00E27443">
        <w:rPr>
          <w:noProof/>
        </w:rPr>
        <w:t>(</w:t>
      </w:r>
      <w:r>
        <w:rPr>
          <w:noProof/>
        </w:rPr>
        <w:t xml:space="preserve">Carpeta </w:t>
      </w:r>
      <w:r w:rsidRPr="00E27443">
        <w:rPr>
          <w:noProof/>
        </w:rPr>
        <w:t>Guias complementarias).</w:t>
      </w:r>
    </w:p>
    <w:p w14:paraId="3333E6F2" w14:textId="77777777" w:rsidR="003E4C08" w:rsidRPr="0055685F" w:rsidRDefault="003E4C08" w:rsidP="003E4C08">
      <w:pPr>
        <w:pStyle w:val="Prrafodelista"/>
        <w:numPr>
          <w:ilvl w:val="0"/>
          <w:numId w:val="17"/>
        </w:numPr>
        <w:rPr>
          <w:noProof/>
        </w:rPr>
      </w:pPr>
      <w:r w:rsidRPr="0055685F">
        <w:rPr>
          <w:noProof/>
        </w:rPr>
        <w:t>Generación de JARs con STS 4 y pruebas locales</w:t>
      </w:r>
    </w:p>
    <w:p w14:paraId="692F8EE7" w14:textId="67DCC1E9" w:rsidR="003E4C08" w:rsidRDefault="003E4C08" w:rsidP="003E4C08">
      <w:pPr>
        <w:pStyle w:val="Prrafodelista"/>
        <w:numPr>
          <w:ilvl w:val="0"/>
          <w:numId w:val="17"/>
        </w:numPr>
        <w:rPr>
          <w:noProof/>
        </w:rPr>
      </w:pPr>
      <w:r w:rsidRPr="0055685F">
        <w:rPr>
          <w:noProof/>
        </w:rPr>
        <w:t>Generación de imágenes y despliegue a DockerHub</w:t>
      </w:r>
    </w:p>
    <w:p w14:paraId="1B07F0B2" w14:textId="2C8710EA" w:rsidR="00E45A19" w:rsidRPr="0055685F" w:rsidRDefault="00E45A19" w:rsidP="003E4C08">
      <w:pPr>
        <w:pStyle w:val="Prrafodelista"/>
        <w:numPr>
          <w:ilvl w:val="0"/>
          <w:numId w:val="17"/>
        </w:numPr>
        <w:rPr>
          <w:noProof/>
        </w:rPr>
      </w:pPr>
      <w:r w:rsidRPr="00E45A19">
        <w:rPr>
          <w:noProof/>
        </w:rPr>
        <w:t>Guia APP con servidor Mongodb.docx</w:t>
      </w:r>
    </w:p>
    <w:p w14:paraId="608A2E93" w14:textId="77777777" w:rsidR="003E4C08" w:rsidRDefault="003E4C08" w:rsidP="003E4C08">
      <w:pPr>
        <w:pStyle w:val="Prrafodelista"/>
        <w:ind w:left="1080"/>
        <w:rPr>
          <w:noProof/>
        </w:rPr>
      </w:pPr>
    </w:p>
    <w:p w14:paraId="3029A481" w14:textId="77777777" w:rsidR="003E4C08" w:rsidRDefault="003E4C08" w:rsidP="003E4C08">
      <w:pPr>
        <w:pStyle w:val="Prrafodelista"/>
        <w:rPr>
          <w:noProof/>
        </w:rPr>
      </w:pPr>
    </w:p>
    <w:p w14:paraId="365E6F52" w14:textId="6B87288B" w:rsidR="003E4C08" w:rsidRDefault="00EC4207" w:rsidP="003E4C08">
      <w:pPr>
        <w:jc w:val="center"/>
      </w:pPr>
      <w:r>
        <w:rPr>
          <w:noProof/>
        </w:rPr>
        <w:drawing>
          <wp:inline distT="0" distB="0" distL="0" distR="0" wp14:anchorId="3B2B56DB" wp14:editId="08AFDADD">
            <wp:extent cx="4591050" cy="3057525"/>
            <wp:effectExtent l="0" t="0" r="0" b="9525"/>
            <wp:docPr id="1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198E" w14:textId="77777777" w:rsidR="001138CB" w:rsidRPr="00AB6210" w:rsidRDefault="001138CB" w:rsidP="003E4C08">
      <w:pPr>
        <w:jc w:val="center"/>
      </w:pPr>
    </w:p>
    <w:p w14:paraId="1C9FD1B7" w14:textId="2FA0C741" w:rsidR="001138CB" w:rsidRPr="00583FA6" w:rsidRDefault="001138CB" w:rsidP="001138CB">
      <w:pPr>
        <w:pStyle w:val="Ttulo1"/>
        <w:rPr>
          <w:noProof/>
        </w:rPr>
      </w:pPr>
      <w:r>
        <w:rPr>
          <w:noProof/>
        </w:rPr>
        <w:t>Resumen del Despliegue de la Aplicación a Kubernetes:</w:t>
      </w:r>
    </w:p>
    <w:p w14:paraId="6332B160" w14:textId="75451C63" w:rsidR="00E04F4E" w:rsidRDefault="001138CB" w:rsidP="00E04F4E">
      <w:pPr>
        <w:pStyle w:val="Prrafodelista"/>
        <w:numPr>
          <w:ilvl w:val="0"/>
          <w:numId w:val="6"/>
        </w:numPr>
        <w:jc w:val="both"/>
      </w:pPr>
      <w:r>
        <w:t>Desarrollo de una aplicación CRUD</w:t>
      </w:r>
      <w:r w:rsidR="00F844E2">
        <w:t xml:space="preserve"> simple</w:t>
      </w:r>
      <w:r>
        <w:t xml:space="preserve"> </w:t>
      </w:r>
      <w:r w:rsidR="00F844E2">
        <w:t xml:space="preserve">de Gestión de Productos </w:t>
      </w:r>
      <w:r>
        <w:t xml:space="preserve">con Spring </w:t>
      </w:r>
      <w:proofErr w:type="spellStart"/>
      <w:proofErr w:type="gramStart"/>
      <w:r>
        <w:t>Boot</w:t>
      </w:r>
      <w:proofErr w:type="spellEnd"/>
      <w:r w:rsidR="00F844E2">
        <w:t xml:space="preserve">, </w:t>
      </w:r>
      <w:r>
        <w:t xml:space="preserve"> </w:t>
      </w:r>
      <w:proofErr w:type="spellStart"/>
      <w:r>
        <w:t>Intellij</w:t>
      </w:r>
      <w:proofErr w:type="spellEnd"/>
      <w:proofErr w:type="gramEnd"/>
      <w:r>
        <w:t xml:space="preserve"> IDEA</w:t>
      </w:r>
      <w:r w:rsidR="00F844E2">
        <w:t>,</w:t>
      </w:r>
      <w:r>
        <w:t xml:space="preserve"> STS</w:t>
      </w:r>
      <w:r w:rsidR="00F844E2">
        <w:t xml:space="preserve"> y un servidor de BD H2</w:t>
      </w:r>
      <w:r>
        <w:t>.</w:t>
      </w:r>
    </w:p>
    <w:p w14:paraId="2D54393D" w14:textId="4D674748" w:rsidR="00E04F4E" w:rsidRDefault="00F844E2" w:rsidP="00E04F4E">
      <w:pPr>
        <w:pStyle w:val="Prrafodelista"/>
        <w:numPr>
          <w:ilvl w:val="0"/>
          <w:numId w:val="6"/>
        </w:numPr>
        <w:jc w:val="both"/>
      </w:pPr>
      <w:r>
        <w:t xml:space="preserve">Generación de </w:t>
      </w:r>
      <w:proofErr w:type="spellStart"/>
      <w:r>
        <w:t>JARs</w:t>
      </w:r>
      <w:proofErr w:type="spellEnd"/>
      <w:r>
        <w:t xml:space="preserve"> de la aplicación Spring </w:t>
      </w:r>
      <w:proofErr w:type="spellStart"/>
      <w:r>
        <w:t>Boot</w:t>
      </w:r>
      <w:proofErr w:type="spellEnd"/>
      <w:r>
        <w:t xml:space="preserve"> y del servidor de BD H2.</w:t>
      </w:r>
    </w:p>
    <w:p w14:paraId="0916BF14" w14:textId="572B7BB2" w:rsidR="00F844E2" w:rsidRDefault="00F844E2" w:rsidP="00F844E2">
      <w:pPr>
        <w:pStyle w:val="Prrafodelista"/>
        <w:numPr>
          <w:ilvl w:val="0"/>
          <w:numId w:val="6"/>
        </w:numPr>
        <w:jc w:val="both"/>
      </w:pPr>
      <w:r>
        <w:t xml:space="preserve">Generación de </w:t>
      </w:r>
      <w:proofErr w:type="spellStart"/>
      <w:r>
        <w:t>imagenes</w:t>
      </w:r>
      <w:proofErr w:type="spellEnd"/>
      <w:r>
        <w:t xml:space="preserve"> de la aplicación Spring </w:t>
      </w:r>
      <w:proofErr w:type="spellStart"/>
      <w:r>
        <w:t>Boot</w:t>
      </w:r>
      <w:proofErr w:type="spellEnd"/>
      <w:r>
        <w:t xml:space="preserve"> y del servidor de BD H2 y su respectivo despliegue a Docker </w:t>
      </w:r>
      <w:proofErr w:type="gramStart"/>
      <w:r>
        <w:t>Hub</w:t>
      </w:r>
      <w:proofErr w:type="gramEnd"/>
      <w:r>
        <w:t>.</w:t>
      </w:r>
    </w:p>
    <w:p w14:paraId="0D888E3D" w14:textId="6778B23E" w:rsidR="00E04F4E" w:rsidRDefault="00F844E2" w:rsidP="00E04F4E">
      <w:pPr>
        <w:pStyle w:val="Prrafodelista"/>
        <w:numPr>
          <w:ilvl w:val="0"/>
          <w:numId w:val="6"/>
        </w:numPr>
        <w:jc w:val="both"/>
      </w:pPr>
      <w:r>
        <w:t xml:space="preserve">Elaboración de los archivos </w:t>
      </w:r>
      <w:r w:rsidR="007D14E8">
        <w:t xml:space="preserve">de Manifiesto </w:t>
      </w:r>
      <w:r>
        <w:t xml:space="preserve">YAML de despliegue a </w:t>
      </w:r>
      <w:proofErr w:type="spellStart"/>
      <w:r>
        <w:t>kubernetes</w:t>
      </w:r>
      <w:proofErr w:type="spellEnd"/>
    </w:p>
    <w:p w14:paraId="4AC573DB" w14:textId="2E44D0A1" w:rsidR="00E04F4E" w:rsidRDefault="00E04F4E" w:rsidP="00E04F4E">
      <w:pPr>
        <w:pStyle w:val="Prrafodelista"/>
        <w:numPr>
          <w:ilvl w:val="0"/>
          <w:numId w:val="17"/>
        </w:numPr>
        <w:jc w:val="both"/>
      </w:pPr>
      <w:r w:rsidRPr="00F844E2">
        <w:lastRenderedPageBreak/>
        <w:t>api-</w:t>
      </w:r>
      <w:proofErr w:type="spellStart"/>
      <w:proofErr w:type="gramStart"/>
      <w:r w:rsidRPr="00F844E2">
        <w:t>namespace.yaml</w:t>
      </w:r>
      <w:proofErr w:type="spellEnd"/>
      <w:proofErr w:type="gramEnd"/>
    </w:p>
    <w:p w14:paraId="41E31C3D" w14:textId="77777777" w:rsidR="00E04F4E" w:rsidRDefault="00E04F4E" w:rsidP="00E04F4E">
      <w:pPr>
        <w:pStyle w:val="Prrafodelista"/>
        <w:numPr>
          <w:ilvl w:val="0"/>
          <w:numId w:val="17"/>
        </w:numPr>
        <w:jc w:val="both"/>
      </w:pPr>
      <w:r w:rsidRPr="00F844E2">
        <w:t>h2-</w:t>
      </w:r>
      <w:proofErr w:type="gramStart"/>
      <w:r w:rsidRPr="00F844E2">
        <w:t>deployment.yaml</w:t>
      </w:r>
      <w:proofErr w:type="gramEnd"/>
      <w:r>
        <w:t xml:space="preserve"> (base de datos)</w:t>
      </w:r>
    </w:p>
    <w:p w14:paraId="21046D55" w14:textId="31297D2B" w:rsidR="00E04F4E" w:rsidRDefault="00E04F4E" w:rsidP="00E04F4E">
      <w:pPr>
        <w:pStyle w:val="Prrafodelista"/>
        <w:numPr>
          <w:ilvl w:val="0"/>
          <w:numId w:val="17"/>
        </w:numPr>
        <w:jc w:val="both"/>
      </w:pPr>
      <w:r w:rsidRPr="00F844E2">
        <w:t>h2-</w:t>
      </w:r>
      <w:proofErr w:type="gramStart"/>
      <w:r w:rsidRPr="00F844E2">
        <w:t>service.yaml</w:t>
      </w:r>
      <w:proofErr w:type="gramEnd"/>
      <w:r>
        <w:t xml:space="preserve"> (servicio de la BD)</w:t>
      </w:r>
    </w:p>
    <w:p w14:paraId="245C9868" w14:textId="065888E6" w:rsidR="00F844E2" w:rsidRDefault="00F844E2" w:rsidP="00F844E2">
      <w:pPr>
        <w:pStyle w:val="Prrafodelista"/>
        <w:numPr>
          <w:ilvl w:val="0"/>
          <w:numId w:val="17"/>
        </w:numPr>
        <w:jc w:val="both"/>
      </w:pPr>
      <w:r w:rsidRPr="00F844E2">
        <w:t>api-</w:t>
      </w:r>
      <w:proofErr w:type="spellStart"/>
      <w:proofErr w:type="gramStart"/>
      <w:r w:rsidRPr="00F844E2">
        <w:t>deployment.yaml</w:t>
      </w:r>
      <w:proofErr w:type="spellEnd"/>
      <w:proofErr w:type="gramEnd"/>
      <w:r>
        <w:t xml:space="preserve"> (aplicación).</w:t>
      </w:r>
    </w:p>
    <w:p w14:paraId="1A5466AF" w14:textId="40983331" w:rsidR="00F844E2" w:rsidRDefault="00F844E2" w:rsidP="00F844E2">
      <w:pPr>
        <w:pStyle w:val="Prrafodelista"/>
        <w:numPr>
          <w:ilvl w:val="0"/>
          <w:numId w:val="17"/>
        </w:numPr>
        <w:jc w:val="both"/>
      </w:pPr>
      <w:r w:rsidRPr="00F844E2">
        <w:t>api-</w:t>
      </w:r>
      <w:proofErr w:type="spellStart"/>
      <w:proofErr w:type="gramStart"/>
      <w:r w:rsidRPr="00F844E2">
        <w:t>service.yaml</w:t>
      </w:r>
      <w:proofErr w:type="spellEnd"/>
      <w:proofErr w:type="gramEnd"/>
      <w:r w:rsidR="001E271F">
        <w:t xml:space="preserve"> (servicio del app)</w:t>
      </w:r>
    </w:p>
    <w:p w14:paraId="4F815B29" w14:textId="0E203FE8" w:rsidR="00F844E2" w:rsidRDefault="00F844E2" w:rsidP="00F844E2">
      <w:pPr>
        <w:pStyle w:val="Prrafodelista"/>
        <w:numPr>
          <w:ilvl w:val="0"/>
          <w:numId w:val="17"/>
        </w:numPr>
        <w:jc w:val="both"/>
      </w:pPr>
      <w:r w:rsidRPr="00F844E2">
        <w:t>api-</w:t>
      </w:r>
      <w:proofErr w:type="spellStart"/>
      <w:proofErr w:type="gramStart"/>
      <w:r w:rsidRPr="00F844E2">
        <w:t>ingress.yaml</w:t>
      </w:r>
      <w:proofErr w:type="spellEnd"/>
      <w:proofErr w:type="gramEnd"/>
      <w:r w:rsidR="00E04F4E">
        <w:t xml:space="preserve"> (NGINX)</w:t>
      </w:r>
    </w:p>
    <w:p w14:paraId="68BF8249" w14:textId="775EEC96" w:rsidR="00F844E2" w:rsidRDefault="007D14E8" w:rsidP="001138CB">
      <w:pPr>
        <w:pStyle w:val="Prrafodelista"/>
        <w:numPr>
          <w:ilvl w:val="0"/>
          <w:numId w:val="6"/>
        </w:numPr>
        <w:jc w:val="both"/>
      </w:pPr>
      <w:r>
        <w:t xml:space="preserve">Despliegue de los archivos de Manifiesto YAML en la plataforma de </w:t>
      </w:r>
      <w:proofErr w:type="spellStart"/>
      <w:r>
        <w:t>Killercoda</w:t>
      </w:r>
      <w:proofErr w:type="spellEnd"/>
      <w:r>
        <w:t>.</w:t>
      </w:r>
    </w:p>
    <w:p w14:paraId="0FA7229E" w14:textId="298B7A3D" w:rsidR="00E04F4E" w:rsidRDefault="00E8304C" w:rsidP="001138CB">
      <w:pPr>
        <w:pStyle w:val="Prrafodelista"/>
        <w:numPr>
          <w:ilvl w:val="0"/>
          <w:numId w:val="6"/>
        </w:numPr>
        <w:jc w:val="both"/>
      </w:pPr>
      <w:r>
        <w:t>Instalación de NGINX</w:t>
      </w:r>
      <w:r w:rsidR="0020090B">
        <w:t xml:space="preserve"> en la plataforma de </w:t>
      </w:r>
      <w:proofErr w:type="spellStart"/>
      <w:r w:rsidR="0020090B">
        <w:t>Killercoda</w:t>
      </w:r>
      <w:proofErr w:type="spellEnd"/>
      <w:r w:rsidR="0020090B">
        <w:t>.</w:t>
      </w:r>
    </w:p>
    <w:p w14:paraId="66DD32A0" w14:textId="3C977B2B" w:rsidR="0020090B" w:rsidRDefault="0020090B" w:rsidP="001138CB">
      <w:pPr>
        <w:pStyle w:val="Prrafodelista"/>
        <w:numPr>
          <w:ilvl w:val="0"/>
          <w:numId w:val="6"/>
        </w:numPr>
        <w:jc w:val="both"/>
      </w:pPr>
      <w:r>
        <w:t xml:space="preserve">Instalación y configuración de NGROK en la plataforma de </w:t>
      </w:r>
      <w:proofErr w:type="spellStart"/>
      <w:r>
        <w:t>Killercoda</w:t>
      </w:r>
      <w:proofErr w:type="spellEnd"/>
      <w:r>
        <w:t xml:space="preserve"> para acceso externo.</w:t>
      </w:r>
    </w:p>
    <w:p w14:paraId="1A5CFF42" w14:textId="556F1A55" w:rsidR="00D5425C" w:rsidRDefault="00D5425C" w:rsidP="00D5425C">
      <w:pPr>
        <w:jc w:val="both"/>
      </w:pPr>
    </w:p>
    <w:p w14:paraId="41D1993F" w14:textId="0093F404" w:rsidR="00D5425C" w:rsidRPr="00583FA6" w:rsidRDefault="00D5425C" w:rsidP="00D5425C">
      <w:pPr>
        <w:pStyle w:val="Ttulo1"/>
        <w:rPr>
          <w:noProof/>
        </w:rPr>
      </w:pPr>
      <w:r>
        <w:rPr>
          <w:noProof/>
        </w:rPr>
        <w:t>Trabajo complementario:</w:t>
      </w:r>
    </w:p>
    <w:p w14:paraId="225213E2" w14:textId="2C562162" w:rsidR="00D5425C" w:rsidRDefault="00D5425C" w:rsidP="00D5425C">
      <w:pPr>
        <w:jc w:val="both"/>
      </w:pPr>
      <w:r>
        <w:t xml:space="preserve">Adicionalmente se migró la aplicación CRUD para que funcione con una base de datos no relacional </w:t>
      </w:r>
      <w:proofErr w:type="spellStart"/>
      <w:r>
        <w:t>mongodb</w:t>
      </w:r>
      <w:proofErr w:type="spellEnd"/>
      <w:r>
        <w:t>.</w:t>
      </w:r>
    </w:p>
    <w:p w14:paraId="7F4B6C10" w14:textId="0DE07BF5" w:rsidR="00D5425C" w:rsidRDefault="00F43F2E" w:rsidP="00D5425C">
      <w:pPr>
        <w:jc w:val="both"/>
      </w:pPr>
      <w:r>
        <w:rPr>
          <w:noProof/>
        </w:rPr>
        <w:drawing>
          <wp:inline distT="0" distB="0" distL="0" distR="0" wp14:anchorId="78002025" wp14:editId="37DE29D9">
            <wp:extent cx="5029200" cy="2200275"/>
            <wp:effectExtent l="0" t="0" r="0" b="9525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AFC5A" w14:textId="0F53457C" w:rsidR="00791BCE" w:rsidRDefault="00191EAC" w:rsidP="00D5425C">
      <w:pPr>
        <w:jc w:val="both"/>
      </w:pPr>
      <w:r>
        <w:rPr>
          <w:noProof/>
        </w:rPr>
        <w:drawing>
          <wp:inline distT="0" distB="0" distL="0" distR="0" wp14:anchorId="709E7D84" wp14:editId="492BD561">
            <wp:extent cx="5022376" cy="2192860"/>
            <wp:effectExtent l="0" t="0" r="6985" b="0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3700" cy="219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545B" w14:textId="18778256" w:rsidR="00F43F2E" w:rsidRPr="007A3E33" w:rsidRDefault="00F43F2E" w:rsidP="00D5425C">
      <w:pPr>
        <w:jc w:val="both"/>
      </w:pPr>
      <w:r>
        <w:rPr>
          <w:noProof/>
        </w:rPr>
        <w:drawing>
          <wp:inline distT="0" distB="0" distL="0" distR="0" wp14:anchorId="3BCFD91C" wp14:editId="5D303269">
            <wp:extent cx="5036024" cy="990150"/>
            <wp:effectExtent l="0" t="0" r="0" b="635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9257" cy="99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F2E" w:rsidRPr="007A3E33" w:rsidSect="003E4C08">
      <w:headerReference w:type="default" r:id="rId17"/>
      <w:footerReference w:type="default" r:id="rId18"/>
      <w:pgSz w:w="11906" w:h="16838" w:code="9"/>
      <w:pgMar w:top="0" w:right="1701" w:bottom="1417" w:left="1701" w:header="706" w:footer="706" w:gutter="0"/>
      <w:cols w:space="85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05A00" w14:textId="77777777" w:rsidR="009C6957" w:rsidRDefault="009C6957" w:rsidP="00A63A6C">
      <w:pPr>
        <w:spacing w:after="0" w:line="240" w:lineRule="auto"/>
      </w:pPr>
      <w:r>
        <w:separator/>
      </w:r>
    </w:p>
  </w:endnote>
  <w:endnote w:type="continuationSeparator" w:id="0">
    <w:p w14:paraId="5E319648" w14:textId="77777777" w:rsidR="009C6957" w:rsidRDefault="009C6957" w:rsidP="00A6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 Cond">
    <w:altName w:val="Calibri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altName w:val="Calibri"/>
    <w:charset w:val="00"/>
    <w:family w:val="swiss"/>
    <w:pitch w:val="variable"/>
    <w:sig w:usb0="00000003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8296609"/>
      <w:docPartObj>
        <w:docPartGallery w:val="Page Numbers (Bottom of Page)"/>
        <w:docPartUnique/>
      </w:docPartObj>
    </w:sdtPr>
    <w:sdtContent>
      <w:p w14:paraId="274C5057" w14:textId="77777777" w:rsidR="00A77410" w:rsidRDefault="00A7741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B2E3DC" w14:textId="77777777" w:rsidR="00A77410" w:rsidRDefault="00A774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4B5D1" w14:textId="77777777" w:rsidR="009C6957" w:rsidRDefault="009C6957" w:rsidP="00A63A6C">
      <w:pPr>
        <w:spacing w:after="0" w:line="240" w:lineRule="auto"/>
      </w:pPr>
      <w:r>
        <w:separator/>
      </w:r>
    </w:p>
  </w:footnote>
  <w:footnote w:type="continuationSeparator" w:id="0">
    <w:p w14:paraId="3CC01FC2" w14:textId="77777777" w:rsidR="009C6957" w:rsidRDefault="009C6957" w:rsidP="00A63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E94D7" w14:textId="77777777" w:rsidR="000F3CBA" w:rsidRDefault="000F3CB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BC47B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180922"/>
    <w:multiLevelType w:val="multilevel"/>
    <w:tmpl w:val="1324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26D4D"/>
    <w:multiLevelType w:val="hybridMultilevel"/>
    <w:tmpl w:val="FC12D6B8"/>
    <w:lvl w:ilvl="0" w:tplc="A5B0D4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86AF1"/>
    <w:multiLevelType w:val="hybridMultilevel"/>
    <w:tmpl w:val="C0D2E3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F3938"/>
    <w:multiLevelType w:val="multilevel"/>
    <w:tmpl w:val="9D88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5E74C1"/>
    <w:multiLevelType w:val="hybridMultilevel"/>
    <w:tmpl w:val="F6EE88F4"/>
    <w:lvl w:ilvl="0" w:tplc="14EE602C">
      <w:start w:val="1"/>
      <w:numFmt w:val="bullet"/>
      <w:lvlText w:val="►"/>
      <w:lvlJc w:val="left"/>
      <w:pPr>
        <w:ind w:left="720" w:hanging="360"/>
      </w:pPr>
      <w:rPr>
        <w:rFonts w:ascii="Franklin Gothic Medium Cond" w:hAnsi="Franklin Gothic Medium Cond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E21D7"/>
    <w:multiLevelType w:val="hybridMultilevel"/>
    <w:tmpl w:val="8E8639FA"/>
    <w:lvl w:ilvl="0" w:tplc="72DCF69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471ECE"/>
    <w:multiLevelType w:val="multilevel"/>
    <w:tmpl w:val="F77E3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601C7C"/>
    <w:multiLevelType w:val="hybridMultilevel"/>
    <w:tmpl w:val="01206A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73E08"/>
    <w:multiLevelType w:val="multilevel"/>
    <w:tmpl w:val="FC18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254B53"/>
    <w:multiLevelType w:val="hybridMultilevel"/>
    <w:tmpl w:val="C890D99E"/>
    <w:lvl w:ilvl="0" w:tplc="A09AC7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013D5"/>
    <w:multiLevelType w:val="multilevel"/>
    <w:tmpl w:val="1EC61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BC342A"/>
    <w:multiLevelType w:val="hybridMultilevel"/>
    <w:tmpl w:val="3012AC96"/>
    <w:lvl w:ilvl="0" w:tplc="AA0285CC">
      <w:start w:val="1"/>
      <w:numFmt w:val="bullet"/>
      <w:pStyle w:val="Listaconvietas"/>
      <w:lvlText w:val="►"/>
      <w:lvlJc w:val="left"/>
      <w:pPr>
        <w:ind w:left="720" w:hanging="360"/>
      </w:pPr>
      <w:rPr>
        <w:rFonts w:ascii="Franklin Gothic Medium Cond" w:hAnsi="Franklin Gothic Medium Cond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105D2E"/>
    <w:multiLevelType w:val="hybridMultilevel"/>
    <w:tmpl w:val="0040DB5C"/>
    <w:lvl w:ilvl="0" w:tplc="7E0874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D423DAD"/>
    <w:multiLevelType w:val="multilevel"/>
    <w:tmpl w:val="9488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263427"/>
    <w:multiLevelType w:val="multilevel"/>
    <w:tmpl w:val="0CA0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FE4A01"/>
    <w:multiLevelType w:val="hybridMultilevel"/>
    <w:tmpl w:val="740E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637405">
    <w:abstractNumId w:val="5"/>
  </w:num>
  <w:num w:numId="2" w16cid:durableId="2045792484">
    <w:abstractNumId w:val="16"/>
  </w:num>
  <w:num w:numId="3" w16cid:durableId="904343428">
    <w:abstractNumId w:val="12"/>
  </w:num>
  <w:num w:numId="4" w16cid:durableId="413550694">
    <w:abstractNumId w:val="0"/>
  </w:num>
  <w:num w:numId="5" w16cid:durableId="167838173">
    <w:abstractNumId w:val="2"/>
  </w:num>
  <w:num w:numId="6" w16cid:durableId="770008866">
    <w:abstractNumId w:val="8"/>
  </w:num>
  <w:num w:numId="7" w16cid:durableId="1192453489">
    <w:abstractNumId w:val="3"/>
  </w:num>
  <w:num w:numId="8" w16cid:durableId="1201866236">
    <w:abstractNumId w:val="10"/>
  </w:num>
  <w:num w:numId="9" w16cid:durableId="1149976731">
    <w:abstractNumId w:val="13"/>
  </w:num>
  <w:num w:numId="10" w16cid:durableId="252780600">
    <w:abstractNumId w:val="14"/>
  </w:num>
  <w:num w:numId="11" w16cid:durableId="1020937510">
    <w:abstractNumId w:val="9"/>
  </w:num>
  <w:num w:numId="12" w16cid:durableId="1688167102">
    <w:abstractNumId w:val="7"/>
  </w:num>
  <w:num w:numId="13" w16cid:durableId="500392092">
    <w:abstractNumId w:val="4"/>
  </w:num>
  <w:num w:numId="14" w16cid:durableId="835995890">
    <w:abstractNumId w:val="11"/>
  </w:num>
  <w:num w:numId="15" w16cid:durableId="24642037">
    <w:abstractNumId w:val="1"/>
  </w:num>
  <w:num w:numId="16" w16cid:durableId="554121469">
    <w:abstractNumId w:val="15"/>
  </w:num>
  <w:num w:numId="17" w16cid:durableId="4389170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A0NrQ0MLU0NDczNjRQ0lEKTi0uzszPAykwqQUArrNvbiwAAAA="/>
  </w:docVars>
  <w:rsids>
    <w:rsidRoot w:val="004316FA"/>
    <w:rsid w:val="00002642"/>
    <w:rsid w:val="0000579B"/>
    <w:rsid w:val="0001487E"/>
    <w:rsid w:val="0001638A"/>
    <w:rsid w:val="00024F90"/>
    <w:rsid w:val="0002620A"/>
    <w:rsid w:val="00032741"/>
    <w:rsid w:val="00037F6E"/>
    <w:rsid w:val="00047CE7"/>
    <w:rsid w:val="000501BF"/>
    <w:rsid w:val="000516BB"/>
    <w:rsid w:val="000529F1"/>
    <w:rsid w:val="00053705"/>
    <w:rsid w:val="0005379A"/>
    <w:rsid w:val="00055D9A"/>
    <w:rsid w:val="0006324A"/>
    <w:rsid w:val="000665BD"/>
    <w:rsid w:val="00084FF8"/>
    <w:rsid w:val="0008671B"/>
    <w:rsid w:val="00087ED6"/>
    <w:rsid w:val="000A5E0D"/>
    <w:rsid w:val="000B3301"/>
    <w:rsid w:val="000B3B89"/>
    <w:rsid w:val="000B451E"/>
    <w:rsid w:val="000B666E"/>
    <w:rsid w:val="000D1BD0"/>
    <w:rsid w:val="000E039F"/>
    <w:rsid w:val="000F2DCA"/>
    <w:rsid w:val="000F323E"/>
    <w:rsid w:val="000F3CBA"/>
    <w:rsid w:val="000F6209"/>
    <w:rsid w:val="001138CB"/>
    <w:rsid w:val="001237B0"/>
    <w:rsid w:val="00127514"/>
    <w:rsid w:val="001401F6"/>
    <w:rsid w:val="001519D8"/>
    <w:rsid w:val="00155258"/>
    <w:rsid w:val="00191EAC"/>
    <w:rsid w:val="00197414"/>
    <w:rsid w:val="001B3360"/>
    <w:rsid w:val="001C07D2"/>
    <w:rsid w:val="001D0736"/>
    <w:rsid w:val="001D6CAD"/>
    <w:rsid w:val="001E2618"/>
    <w:rsid w:val="001E271F"/>
    <w:rsid w:val="001F5C05"/>
    <w:rsid w:val="001F7BC5"/>
    <w:rsid w:val="0020090B"/>
    <w:rsid w:val="0021311F"/>
    <w:rsid w:val="00220B9B"/>
    <w:rsid w:val="0022413E"/>
    <w:rsid w:val="0024406C"/>
    <w:rsid w:val="0024445A"/>
    <w:rsid w:val="00254B5D"/>
    <w:rsid w:val="002669F8"/>
    <w:rsid w:val="0028265E"/>
    <w:rsid w:val="0029436C"/>
    <w:rsid w:val="002A4639"/>
    <w:rsid w:val="002B4301"/>
    <w:rsid w:val="002B4439"/>
    <w:rsid w:val="002E700F"/>
    <w:rsid w:val="002F517F"/>
    <w:rsid w:val="002F5A03"/>
    <w:rsid w:val="00310C8A"/>
    <w:rsid w:val="003129F0"/>
    <w:rsid w:val="0032122F"/>
    <w:rsid w:val="00327A7B"/>
    <w:rsid w:val="0033160C"/>
    <w:rsid w:val="00332026"/>
    <w:rsid w:val="00333AAD"/>
    <w:rsid w:val="00333F79"/>
    <w:rsid w:val="0033767E"/>
    <w:rsid w:val="00346FEB"/>
    <w:rsid w:val="00360643"/>
    <w:rsid w:val="00380232"/>
    <w:rsid w:val="003A290D"/>
    <w:rsid w:val="003B3677"/>
    <w:rsid w:val="003C2F6B"/>
    <w:rsid w:val="003D0860"/>
    <w:rsid w:val="003D0D85"/>
    <w:rsid w:val="003D7B43"/>
    <w:rsid w:val="003E3496"/>
    <w:rsid w:val="003E4C08"/>
    <w:rsid w:val="003F234D"/>
    <w:rsid w:val="004012D6"/>
    <w:rsid w:val="0040516A"/>
    <w:rsid w:val="004316FA"/>
    <w:rsid w:val="00475E10"/>
    <w:rsid w:val="00487F8E"/>
    <w:rsid w:val="00492BAF"/>
    <w:rsid w:val="004A7CCE"/>
    <w:rsid w:val="004C0C3F"/>
    <w:rsid w:val="004C43D2"/>
    <w:rsid w:val="004C6B8A"/>
    <w:rsid w:val="004E0B8E"/>
    <w:rsid w:val="004E4BD9"/>
    <w:rsid w:val="004E5762"/>
    <w:rsid w:val="00503CB7"/>
    <w:rsid w:val="00506E3F"/>
    <w:rsid w:val="00513588"/>
    <w:rsid w:val="00522DD6"/>
    <w:rsid w:val="005303FC"/>
    <w:rsid w:val="005315BA"/>
    <w:rsid w:val="00533DB7"/>
    <w:rsid w:val="00543A24"/>
    <w:rsid w:val="005729DE"/>
    <w:rsid w:val="00583FA6"/>
    <w:rsid w:val="00593F53"/>
    <w:rsid w:val="005978FD"/>
    <w:rsid w:val="005A20B8"/>
    <w:rsid w:val="005A586E"/>
    <w:rsid w:val="005B1DED"/>
    <w:rsid w:val="005B275C"/>
    <w:rsid w:val="005B6BBD"/>
    <w:rsid w:val="005F4B01"/>
    <w:rsid w:val="005F7996"/>
    <w:rsid w:val="00601D66"/>
    <w:rsid w:val="00603EFA"/>
    <w:rsid w:val="00605AFD"/>
    <w:rsid w:val="0061092D"/>
    <w:rsid w:val="00617F7D"/>
    <w:rsid w:val="00642B92"/>
    <w:rsid w:val="0064312D"/>
    <w:rsid w:val="0068071B"/>
    <w:rsid w:val="006960F4"/>
    <w:rsid w:val="006A2477"/>
    <w:rsid w:val="006A2B06"/>
    <w:rsid w:val="006A3A69"/>
    <w:rsid w:val="006B6D4B"/>
    <w:rsid w:val="006C5A33"/>
    <w:rsid w:val="007016CD"/>
    <w:rsid w:val="00703D13"/>
    <w:rsid w:val="00753C9C"/>
    <w:rsid w:val="007574CB"/>
    <w:rsid w:val="007766B6"/>
    <w:rsid w:val="007831F1"/>
    <w:rsid w:val="007878FF"/>
    <w:rsid w:val="00791BCE"/>
    <w:rsid w:val="007A3E33"/>
    <w:rsid w:val="007C106A"/>
    <w:rsid w:val="007C50A8"/>
    <w:rsid w:val="007D14E8"/>
    <w:rsid w:val="007E10BC"/>
    <w:rsid w:val="007E3857"/>
    <w:rsid w:val="007F19C0"/>
    <w:rsid w:val="007F250D"/>
    <w:rsid w:val="008051C7"/>
    <w:rsid w:val="0081025D"/>
    <w:rsid w:val="008118C2"/>
    <w:rsid w:val="00833F3B"/>
    <w:rsid w:val="00841014"/>
    <w:rsid w:val="00846719"/>
    <w:rsid w:val="00846A54"/>
    <w:rsid w:val="008546A8"/>
    <w:rsid w:val="00857787"/>
    <w:rsid w:val="00864509"/>
    <w:rsid w:val="00885BC3"/>
    <w:rsid w:val="008C3979"/>
    <w:rsid w:val="008C770D"/>
    <w:rsid w:val="008D27DC"/>
    <w:rsid w:val="008E36C1"/>
    <w:rsid w:val="008F2B87"/>
    <w:rsid w:val="00922B8C"/>
    <w:rsid w:val="00922FCD"/>
    <w:rsid w:val="00937B25"/>
    <w:rsid w:val="00941873"/>
    <w:rsid w:val="00943B58"/>
    <w:rsid w:val="00965DF5"/>
    <w:rsid w:val="00977667"/>
    <w:rsid w:val="009802BB"/>
    <w:rsid w:val="00993B33"/>
    <w:rsid w:val="009A3397"/>
    <w:rsid w:val="009C6957"/>
    <w:rsid w:val="009D472B"/>
    <w:rsid w:val="009F4FE7"/>
    <w:rsid w:val="00A11954"/>
    <w:rsid w:val="00A55390"/>
    <w:rsid w:val="00A57E76"/>
    <w:rsid w:val="00A618B4"/>
    <w:rsid w:val="00A63A6C"/>
    <w:rsid w:val="00A77410"/>
    <w:rsid w:val="00A86498"/>
    <w:rsid w:val="00A965FF"/>
    <w:rsid w:val="00AA2B95"/>
    <w:rsid w:val="00AB3CB3"/>
    <w:rsid w:val="00AB538E"/>
    <w:rsid w:val="00AB6210"/>
    <w:rsid w:val="00AE6FF4"/>
    <w:rsid w:val="00B060F1"/>
    <w:rsid w:val="00B069D9"/>
    <w:rsid w:val="00B0794A"/>
    <w:rsid w:val="00B07FC3"/>
    <w:rsid w:val="00B125FD"/>
    <w:rsid w:val="00B225C1"/>
    <w:rsid w:val="00B31872"/>
    <w:rsid w:val="00B726D6"/>
    <w:rsid w:val="00BA5790"/>
    <w:rsid w:val="00BD10A1"/>
    <w:rsid w:val="00BE0D18"/>
    <w:rsid w:val="00C034E4"/>
    <w:rsid w:val="00C518B6"/>
    <w:rsid w:val="00C6044C"/>
    <w:rsid w:val="00C97BBF"/>
    <w:rsid w:val="00CB43CD"/>
    <w:rsid w:val="00CC79C9"/>
    <w:rsid w:val="00CD2A19"/>
    <w:rsid w:val="00CD7B1F"/>
    <w:rsid w:val="00CE4711"/>
    <w:rsid w:val="00D1081A"/>
    <w:rsid w:val="00D316B4"/>
    <w:rsid w:val="00D42475"/>
    <w:rsid w:val="00D528B9"/>
    <w:rsid w:val="00D5425C"/>
    <w:rsid w:val="00D5449D"/>
    <w:rsid w:val="00D544DA"/>
    <w:rsid w:val="00D63376"/>
    <w:rsid w:val="00D67EBB"/>
    <w:rsid w:val="00D73084"/>
    <w:rsid w:val="00D91887"/>
    <w:rsid w:val="00DA027F"/>
    <w:rsid w:val="00DA41CB"/>
    <w:rsid w:val="00DB1878"/>
    <w:rsid w:val="00DB55C1"/>
    <w:rsid w:val="00DB5DAB"/>
    <w:rsid w:val="00DC49B0"/>
    <w:rsid w:val="00DC7B80"/>
    <w:rsid w:val="00DD402D"/>
    <w:rsid w:val="00DD58CC"/>
    <w:rsid w:val="00DE03FC"/>
    <w:rsid w:val="00DE2F2B"/>
    <w:rsid w:val="00DE3223"/>
    <w:rsid w:val="00DE6CD4"/>
    <w:rsid w:val="00DF416C"/>
    <w:rsid w:val="00DF6E71"/>
    <w:rsid w:val="00E029AB"/>
    <w:rsid w:val="00E04F4E"/>
    <w:rsid w:val="00E11482"/>
    <w:rsid w:val="00E13380"/>
    <w:rsid w:val="00E203D4"/>
    <w:rsid w:val="00E26FA2"/>
    <w:rsid w:val="00E33FB2"/>
    <w:rsid w:val="00E403F2"/>
    <w:rsid w:val="00E40C97"/>
    <w:rsid w:val="00E432E4"/>
    <w:rsid w:val="00E43389"/>
    <w:rsid w:val="00E45A19"/>
    <w:rsid w:val="00E6258B"/>
    <w:rsid w:val="00E77529"/>
    <w:rsid w:val="00E819C5"/>
    <w:rsid w:val="00E8304C"/>
    <w:rsid w:val="00E878C7"/>
    <w:rsid w:val="00E91500"/>
    <w:rsid w:val="00E94F13"/>
    <w:rsid w:val="00EA79BE"/>
    <w:rsid w:val="00EB32F2"/>
    <w:rsid w:val="00EC00AC"/>
    <w:rsid w:val="00EC0F3A"/>
    <w:rsid w:val="00EC4207"/>
    <w:rsid w:val="00EC6438"/>
    <w:rsid w:val="00ED57B9"/>
    <w:rsid w:val="00EE76D2"/>
    <w:rsid w:val="00EF570D"/>
    <w:rsid w:val="00F00DE7"/>
    <w:rsid w:val="00F00F60"/>
    <w:rsid w:val="00F13E0F"/>
    <w:rsid w:val="00F21E8C"/>
    <w:rsid w:val="00F416BE"/>
    <w:rsid w:val="00F43F2E"/>
    <w:rsid w:val="00F4640E"/>
    <w:rsid w:val="00F47258"/>
    <w:rsid w:val="00F717A0"/>
    <w:rsid w:val="00F71C03"/>
    <w:rsid w:val="00F75750"/>
    <w:rsid w:val="00F844E2"/>
    <w:rsid w:val="00F90072"/>
    <w:rsid w:val="00F9310A"/>
    <w:rsid w:val="00FC0730"/>
    <w:rsid w:val="00FD0AC4"/>
    <w:rsid w:val="00FD6126"/>
    <w:rsid w:val="00FE0E07"/>
    <w:rsid w:val="00FE4ED4"/>
    <w:rsid w:val="00FF1308"/>
    <w:rsid w:val="00FF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1AC205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6B6"/>
  </w:style>
  <w:style w:type="paragraph" w:styleId="Ttulo1">
    <w:name w:val="heading 1"/>
    <w:basedOn w:val="Normal"/>
    <w:next w:val="Normal"/>
    <w:link w:val="Ttulo1Car"/>
    <w:uiPriority w:val="9"/>
    <w:qFormat/>
    <w:rsid w:val="0001638A"/>
    <w:pPr>
      <w:keepNext/>
      <w:keepLines/>
      <w:outlineLvl w:val="0"/>
    </w:pPr>
    <w:rPr>
      <w:rFonts w:asciiTheme="majorHAnsi" w:eastAsiaTheme="majorEastAsia" w:hAnsiTheme="majorHAnsi" w:cstheme="majorBidi"/>
      <w:b/>
      <w:color w:val="4472C4" w:themeColor="accen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rsid w:val="00841014"/>
    <w:pPr>
      <w:outlineLvl w:val="1"/>
    </w:pPr>
    <w:rPr>
      <w:rFonts w:ascii="Tw Cen MT" w:hAnsi="Tw Cen MT"/>
      <w:b/>
      <w:bCs/>
      <w:color w:val="4472C4" w:themeColor="accent1"/>
      <w:sz w:val="40"/>
      <w:szCs w:val="40"/>
    </w:rPr>
  </w:style>
  <w:style w:type="paragraph" w:styleId="Ttulo3">
    <w:name w:val="heading 3"/>
    <w:basedOn w:val="Normal"/>
    <w:next w:val="Normal"/>
    <w:link w:val="Ttulo3Car"/>
    <w:uiPriority w:val="9"/>
    <w:semiHidden/>
    <w:rsid w:val="002F5A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5A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semiHidden/>
    <w:rsid w:val="004E576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64312D"/>
    <w:rPr>
      <w:rFonts w:ascii="Tw Cen MT" w:hAnsi="Tw Cen MT"/>
      <w:b/>
      <w:bCs/>
      <w:color w:val="4472C4" w:themeColor="accent1"/>
      <w:sz w:val="40"/>
      <w:szCs w:val="40"/>
    </w:rPr>
  </w:style>
  <w:style w:type="paragraph" w:styleId="Encabezado">
    <w:name w:val="header"/>
    <w:basedOn w:val="Normal"/>
    <w:link w:val="EncabezadoCar"/>
    <w:uiPriority w:val="99"/>
    <w:rsid w:val="00A63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312D"/>
  </w:style>
  <w:style w:type="paragraph" w:styleId="Piedepgina">
    <w:name w:val="footer"/>
    <w:basedOn w:val="Normal"/>
    <w:link w:val="PiedepginaCar"/>
    <w:uiPriority w:val="99"/>
    <w:rsid w:val="00A63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312D"/>
  </w:style>
  <w:style w:type="paragraph" w:styleId="Ttulo">
    <w:name w:val="Title"/>
    <w:basedOn w:val="Normal"/>
    <w:next w:val="Normal"/>
    <w:link w:val="TtuloCar"/>
    <w:uiPriority w:val="10"/>
    <w:qFormat/>
    <w:rsid w:val="00D528B9"/>
    <w:pPr>
      <w:spacing w:line="192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28B9"/>
    <w:rPr>
      <w:rFonts w:asciiTheme="majorHAnsi" w:eastAsiaTheme="majorEastAsia" w:hAnsiTheme="majorHAnsi" w:cstheme="majorBidi"/>
      <w:color w:val="FFFFFF" w:themeColor="background1"/>
      <w:kern w:val="28"/>
      <w:sz w:val="72"/>
      <w:szCs w:val="56"/>
    </w:rPr>
  </w:style>
  <w:style w:type="character" w:styleId="Textodelmarcadordeposicin">
    <w:name w:val="Placeholder Text"/>
    <w:basedOn w:val="Fuentedeprrafopredeter"/>
    <w:uiPriority w:val="99"/>
    <w:semiHidden/>
    <w:rsid w:val="00DE3223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D528B9"/>
    <w:pPr>
      <w:numPr>
        <w:ilvl w:val="1"/>
      </w:numPr>
      <w:spacing w:line="192" w:lineRule="auto"/>
    </w:pPr>
    <w:rPr>
      <w:rFonts w:asciiTheme="majorHAnsi" w:eastAsiaTheme="minorEastAsia" w:hAnsiTheme="majorHAnsi"/>
      <w:b/>
      <w:color w:val="FFFFFF" w:themeColor="background1"/>
      <w:sz w:val="160"/>
    </w:rPr>
  </w:style>
  <w:style w:type="character" w:customStyle="1" w:styleId="SubttuloCar">
    <w:name w:val="Subtítulo Car"/>
    <w:basedOn w:val="Fuentedeprrafopredeter"/>
    <w:link w:val="Subttulo"/>
    <w:uiPriority w:val="11"/>
    <w:rsid w:val="00D528B9"/>
    <w:rPr>
      <w:rFonts w:asciiTheme="majorHAnsi" w:eastAsiaTheme="minorEastAsia" w:hAnsiTheme="majorHAnsi"/>
      <w:b/>
      <w:color w:val="FFFFFF" w:themeColor="background1"/>
      <w:sz w:val="160"/>
    </w:rPr>
  </w:style>
  <w:style w:type="paragraph" w:customStyle="1" w:styleId="Introduccin">
    <w:name w:val="Introducción"/>
    <w:basedOn w:val="Normal"/>
    <w:next w:val="Normal"/>
    <w:link w:val="Caracteresdeintroduccin"/>
    <w:uiPriority w:val="12"/>
    <w:qFormat/>
    <w:rsid w:val="00D528B9"/>
    <w:pPr>
      <w:spacing w:before="240"/>
    </w:pPr>
    <w:rPr>
      <w:color w:val="auto"/>
      <w:sz w:val="32"/>
      <w:szCs w:val="32"/>
    </w:rPr>
  </w:style>
  <w:style w:type="paragraph" w:customStyle="1" w:styleId="Autor">
    <w:name w:val="Autor"/>
    <w:basedOn w:val="Normal"/>
    <w:next w:val="Normal"/>
    <w:link w:val="Carcterdeautor"/>
    <w:uiPriority w:val="12"/>
    <w:qFormat/>
    <w:rsid w:val="0001638A"/>
    <w:rPr>
      <w:color w:val="auto"/>
    </w:rPr>
  </w:style>
  <w:style w:type="character" w:customStyle="1" w:styleId="Caracteresdeintroduccin">
    <w:name w:val="Caracteres de introducción"/>
    <w:basedOn w:val="Fuentedeprrafopredeter"/>
    <w:link w:val="Introduccin"/>
    <w:uiPriority w:val="12"/>
    <w:rsid w:val="00D528B9"/>
    <w:rPr>
      <w:color w:val="auto"/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01638A"/>
    <w:rPr>
      <w:rFonts w:asciiTheme="majorHAnsi" w:eastAsiaTheme="majorEastAsia" w:hAnsiTheme="majorHAnsi" w:cstheme="majorBidi"/>
      <w:b/>
      <w:color w:val="4472C4" w:themeColor="accent1"/>
      <w:sz w:val="40"/>
      <w:szCs w:val="32"/>
    </w:rPr>
  </w:style>
  <w:style w:type="character" w:customStyle="1" w:styleId="Carcterdeautor">
    <w:name w:val="Carácter de autor"/>
    <w:basedOn w:val="Fuentedeprrafopredeter"/>
    <w:link w:val="Autor"/>
    <w:uiPriority w:val="12"/>
    <w:rsid w:val="0064312D"/>
    <w:rPr>
      <w:color w:val="auto"/>
    </w:rPr>
  </w:style>
  <w:style w:type="paragraph" w:styleId="Cita">
    <w:name w:val="Quote"/>
    <w:basedOn w:val="Cita8"/>
    <w:next w:val="Normal"/>
    <w:link w:val="CitaCar"/>
    <w:uiPriority w:val="29"/>
    <w:qFormat/>
    <w:rsid w:val="009802BB"/>
    <w:rPr>
      <w:color w:val="FFFFFF" w:themeColor="background1"/>
      <w:szCs w:val="36"/>
    </w:rPr>
  </w:style>
  <w:style w:type="character" w:customStyle="1" w:styleId="CitaCar">
    <w:name w:val="Cita Car"/>
    <w:basedOn w:val="Fuentedeprrafopredeter"/>
    <w:link w:val="Cita"/>
    <w:uiPriority w:val="29"/>
    <w:rsid w:val="009802BB"/>
    <w:rPr>
      <w:i/>
      <w:color w:val="FFFFFF" w:themeColor="background1"/>
      <w:sz w:val="36"/>
      <w:szCs w:val="36"/>
    </w:rPr>
  </w:style>
  <w:style w:type="paragraph" w:customStyle="1" w:styleId="Cita2">
    <w:name w:val="Cita 2"/>
    <w:basedOn w:val="Normal"/>
    <w:next w:val="Normal"/>
    <w:link w:val="Caracteresdecita2"/>
    <w:uiPriority w:val="29"/>
    <w:qFormat/>
    <w:rsid w:val="00333AAD"/>
    <w:pPr>
      <w:tabs>
        <w:tab w:val="left" w:pos="5812"/>
      </w:tabs>
      <w:spacing w:after="0"/>
      <w:ind w:left="709" w:right="766"/>
      <w:jc w:val="center"/>
    </w:pPr>
    <w:rPr>
      <w:i/>
      <w:iCs/>
      <w:color w:val="FFFFFF" w:themeColor="background1"/>
      <w:sz w:val="36"/>
      <w:szCs w:val="36"/>
    </w:rPr>
  </w:style>
  <w:style w:type="paragraph" w:customStyle="1" w:styleId="Ttulodelcaptulo">
    <w:name w:val="Título del capítulo"/>
    <w:basedOn w:val="Normal"/>
    <w:next w:val="Normal"/>
    <w:link w:val="Carcterdettulodelcaptulo"/>
    <w:uiPriority w:val="13"/>
    <w:qFormat/>
    <w:rsid w:val="00D528B9"/>
    <w:pPr>
      <w:spacing w:line="192" w:lineRule="auto"/>
    </w:pPr>
    <w:rPr>
      <w:rFonts w:asciiTheme="majorHAnsi" w:hAnsiTheme="majorHAnsi"/>
      <w:b/>
      <w:bCs/>
      <w:color w:val="FFFFFF" w:themeColor="background1"/>
      <w:spacing w:val="-40"/>
      <w:sz w:val="144"/>
      <w:szCs w:val="180"/>
    </w:rPr>
  </w:style>
  <w:style w:type="character" w:customStyle="1" w:styleId="Caracteresdecita2">
    <w:name w:val="Caracteres de cita 2"/>
    <w:basedOn w:val="Fuentedeprrafopredeter"/>
    <w:link w:val="Cita2"/>
    <w:uiPriority w:val="29"/>
    <w:rsid w:val="00333AAD"/>
    <w:rPr>
      <w:i/>
      <w:iCs/>
      <w:color w:val="FFFFFF" w:themeColor="background1"/>
      <w:sz w:val="36"/>
      <w:szCs w:val="36"/>
    </w:rPr>
  </w:style>
  <w:style w:type="paragraph" w:styleId="Listaconvietas">
    <w:name w:val="List Bullet"/>
    <w:basedOn w:val="Prrafodelista"/>
    <w:uiPriority w:val="99"/>
    <w:qFormat/>
    <w:rsid w:val="006A2477"/>
    <w:pPr>
      <w:numPr>
        <w:numId w:val="3"/>
      </w:numPr>
      <w:ind w:left="426" w:hanging="426"/>
    </w:pPr>
  </w:style>
  <w:style w:type="character" w:customStyle="1" w:styleId="Carcterdettulodelcaptulo">
    <w:name w:val="Carácter de título del capítulo"/>
    <w:basedOn w:val="Fuentedeprrafopredeter"/>
    <w:link w:val="Ttulodelcaptulo"/>
    <w:uiPriority w:val="13"/>
    <w:rsid w:val="00D528B9"/>
    <w:rPr>
      <w:rFonts w:asciiTheme="majorHAnsi" w:hAnsiTheme="majorHAnsi"/>
      <w:b/>
      <w:bCs/>
      <w:color w:val="FFFFFF" w:themeColor="background1"/>
      <w:spacing w:val="-40"/>
      <w:sz w:val="144"/>
      <w:szCs w:val="180"/>
    </w:rPr>
  </w:style>
  <w:style w:type="table" w:styleId="Tablaconcuadrcula">
    <w:name w:val="Table Grid"/>
    <w:basedOn w:val="Tablanormal"/>
    <w:uiPriority w:val="39"/>
    <w:rsid w:val="00922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ita3">
    <w:name w:val="Cita 3"/>
    <w:basedOn w:val="Normal"/>
    <w:next w:val="Normal"/>
    <w:link w:val="Caracteresdecita3"/>
    <w:uiPriority w:val="29"/>
    <w:qFormat/>
    <w:rsid w:val="009802BB"/>
    <w:rPr>
      <w:rFonts w:asciiTheme="majorHAnsi" w:hAnsiTheme="majorHAnsi"/>
      <w:b/>
      <w:bCs/>
      <w:noProof/>
      <w:sz w:val="36"/>
      <w:szCs w:val="36"/>
    </w:rPr>
  </w:style>
  <w:style w:type="character" w:styleId="Textoennegrita">
    <w:name w:val="Strong"/>
    <w:basedOn w:val="Fuentedeprrafopredeter"/>
    <w:uiPriority w:val="22"/>
    <w:qFormat/>
    <w:rsid w:val="00BE0D18"/>
    <w:rPr>
      <w:b/>
      <w:bCs/>
    </w:rPr>
  </w:style>
  <w:style w:type="character" w:customStyle="1" w:styleId="Caracteresdecita3">
    <w:name w:val="Caracteres de cita 3"/>
    <w:basedOn w:val="Fuentedeprrafopredeter"/>
    <w:link w:val="Cita3"/>
    <w:uiPriority w:val="29"/>
    <w:rsid w:val="009802BB"/>
    <w:rPr>
      <w:rFonts w:asciiTheme="majorHAnsi" w:hAnsiTheme="majorHAnsi"/>
      <w:b/>
      <w:bCs/>
      <w:noProof/>
      <w:sz w:val="36"/>
      <w:szCs w:val="36"/>
    </w:rPr>
  </w:style>
  <w:style w:type="paragraph" w:customStyle="1" w:styleId="Cita4">
    <w:name w:val="Cita 4"/>
    <w:basedOn w:val="Normal"/>
    <w:next w:val="Normal"/>
    <w:link w:val="Caracteresdecita4"/>
    <w:uiPriority w:val="29"/>
    <w:qFormat/>
    <w:rsid w:val="009802BB"/>
    <w:pPr>
      <w:spacing w:after="0"/>
      <w:ind w:left="709" w:right="709"/>
      <w:jc w:val="center"/>
    </w:pPr>
    <w:rPr>
      <w:rFonts w:asciiTheme="majorHAnsi" w:hAnsiTheme="majorHAnsi"/>
      <w:i/>
      <w:color w:val="auto"/>
      <w:sz w:val="52"/>
    </w:rPr>
  </w:style>
  <w:style w:type="paragraph" w:styleId="Descripcin">
    <w:name w:val="caption"/>
    <w:basedOn w:val="Normal"/>
    <w:next w:val="Normal"/>
    <w:uiPriority w:val="35"/>
    <w:qFormat/>
    <w:rsid w:val="002B4439"/>
    <w:pPr>
      <w:spacing w:before="600" w:after="200" w:line="240" w:lineRule="auto"/>
    </w:pPr>
    <w:rPr>
      <w:iCs/>
      <w:color w:val="FFFFFF" w:themeColor="background1"/>
      <w:sz w:val="14"/>
      <w:szCs w:val="18"/>
    </w:rPr>
  </w:style>
  <w:style w:type="character" w:customStyle="1" w:styleId="Caracteresdecita4">
    <w:name w:val="Caracteres de cita 4"/>
    <w:basedOn w:val="Fuentedeprrafopredeter"/>
    <w:link w:val="Cita4"/>
    <w:uiPriority w:val="29"/>
    <w:rsid w:val="009802BB"/>
    <w:rPr>
      <w:rFonts w:asciiTheme="majorHAnsi" w:hAnsiTheme="majorHAnsi"/>
      <w:i/>
      <w:color w:val="auto"/>
      <w:sz w:val="52"/>
    </w:rPr>
  </w:style>
  <w:style w:type="paragraph" w:customStyle="1" w:styleId="Cita5">
    <w:name w:val="Cita 5"/>
    <w:basedOn w:val="Normal"/>
    <w:next w:val="Normal"/>
    <w:link w:val="Caracteresdecita5"/>
    <w:uiPriority w:val="29"/>
    <w:qFormat/>
    <w:rsid w:val="00333AAD"/>
    <w:rPr>
      <w:i/>
      <w:sz w:val="44"/>
      <w:szCs w:val="44"/>
    </w:rPr>
  </w:style>
  <w:style w:type="paragraph" w:customStyle="1" w:styleId="Leyenda2">
    <w:name w:val="Leyenda 2"/>
    <w:basedOn w:val="Normal"/>
    <w:next w:val="Normal"/>
    <w:link w:val="Caracteresdeleyenda2"/>
    <w:uiPriority w:val="99"/>
    <w:qFormat/>
    <w:rsid w:val="00E403F2"/>
    <w:rPr>
      <w:sz w:val="14"/>
    </w:rPr>
  </w:style>
  <w:style w:type="character" w:customStyle="1" w:styleId="Caracteresdecita5">
    <w:name w:val="Caracteres de cita 5"/>
    <w:basedOn w:val="Fuentedeprrafopredeter"/>
    <w:link w:val="Cita5"/>
    <w:uiPriority w:val="29"/>
    <w:rsid w:val="00333AAD"/>
    <w:rPr>
      <w:i/>
      <w:sz w:val="44"/>
      <w:szCs w:val="44"/>
    </w:rPr>
  </w:style>
  <w:style w:type="paragraph" w:customStyle="1" w:styleId="Cita6">
    <w:name w:val="Cita 6"/>
    <w:basedOn w:val="Normal"/>
    <w:next w:val="Normal"/>
    <w:link w:val="Caracteresdecita6"/>
    <w:uiPriority w:val="29"/>
    <w:qFormat/>
    <w:rsid w:val="001401F6"/>
    <w:rPr>
      <w:color w:val="4472C4" w:themeColor="accent1"/>
      <w:sz w:val="44"/>
      <w:szCs w:val="44"/>
    </w:rPr>
  </w:style>
  <w:style w:type="character" w:customStyle="1" w:styleId="Caracteresdeleyenda2">
    <w:name w:val="Caracteres de leyenda 2"/>
    <w:basedOn w:val="Fuentedeprrafopredeter"/>
    <w:link w:val="Leyenda2"/>
    <w:uiPriority w:val="99"/>
    <w:rsid w:val="00E403F2"/>
    <w:rPr>
      <w:sz w:val="14"/>
    </w:rPr>
  </w:style>
  <w:style w:type="paragraph" w:customStyle="1" w:styleId="Cita7">
    <w:name w:val="Cita 7"/>
    <w:basedOn w:val="Normal"/>
    <w:next w:val="Normal"/>
    <w:link w:val="Caracteresdecita7"/>
    <w:uiPriority w:val="29"/>
    <w:qFormat/>
    <w:rsid w:val="00475E10"/>
    <w:pPr>
      <w:tabs>
        <w:tab w:val="left" w:pos="5812"/>
      </w:tabs>
      <w:spacing w:after="0"/>
      <w:ind w:left="709" w:right="766"/>
      <w:jc w:val="center"/>
    </w:pPr>
    <w:rPr>
      <w:i/>
      <w:noProof/>
      <w:color w:val="FFFFFF" w:themeColor="background1"/>
      <w:sz w:val="32"/>
      <w:szCs w:val="28"/>
    </w:rPr>
  </w:style>
  <w:style w:type="character" w:customStyle="1" w:styleId="Caracteresdecita6">
    <w:name w:val="Caracteres de cita 6"/>
    <w:basedOn w:val="Fuentedeprrafopredeter"/>
    <w:link w:val="Cita6"/>
    <w:uiPriority w:val="29"/>
    <w:rsid w:val="0064312D"/>
    <w:rPr>
      <w:color w:val="4472C4" w:themeColor="accent1"/>
      <w:sz w:val="44"/>
      <w:szCs w:val="44"/>
    </w:rPr>
  </w:style>
  <w:style w:type="character" w:styleId="Referenciaintensa">
    <w:name w:val="Intense Reference"/>
    <w:basedOn w:val="Fuentedeprrafopredeter"/>
    <w:uiPriority w:val="32"/>
    <w:semiHidden/>
    <w:rsid w:val="0064312D"/>
    <w:rPr>
      <w:b/>
      <w:bCs/>
      <w:smallCaps/>
      <w:color w:val="4472C4" w:themeColor="accent1"/>
      <w:spacing w:val="5"/>
    </w:rPr>
  </w:style>
  <w:style w:type="character" w:customStyle="1" w:styleId="Caracteresdecita7">
    <w:name w:val="Caracteres de cita 7"/>
    <w:basedOn w:val="Fuentedeprrafopredeter"/>
    <w:link w:val="Cita7"/>
    <w:uiPriority w:val="29"/>
    <w:rsid w:val="00475E10"/>
    <w:rPr>
      <w:i/>
      <w:noProof/>
      <w:color w:val="FFFFFF" w:themeColor="background1"/>
      <w:sz w:val="32"/>
      <w:szCs w:val="28"/>
    </w:rPr>
  </w:style>
  <w:style w:type="paragraph" w:customStyle="1" w:styleId="Cita8">
    <w:name w:val="Cita 8"/>
    <w:basedOn w:val="Cita4"/>
    <w:link w:val="Caracteresdecita8"/>
    <w:qFormat/>
    <w:rsid w:val="00475E10"/>
    <w:pPr>
      <w:ind w:left="0" w:right="0"/>
    </w:pPr>
    <w:rPr>
      <w:rFonts w:asciiTheme="minorHAnsi" w:hAnsiTheme="minorHAnsi"/>
      <w:color w:val="70AD47" w:themeColor="accent6"/>
      <w:sz w:val="36"/>
    </w:rPr>
  </w:style>
  <w:style w:type="character" w:customStyle="1" w:styleId="Caracteresdecita8">
    <w:name w:val="Caracteres de cita 8"/>
    <w:basedOn w:val="Caracteresdecita4"/>
    <w:link w:val="Cita8"/>
    <w:rsid w:val="00475E10"/>
    <w:rPr>
      <w:rFonts w:asciiTheme="majorHAnsi" w:hAnsiTheme="majorHAnsi"/>
      <w:i/>
      <w:color w:val="70AD47" w:themeColor="accent6"/>
      <w:sz w:val="36"/>
    </w:rPr>
  </w:style>
  <w:style w:type="paragraph" w:styleId="NormalWeb">
    <w:name w:val="Normal (Web)"/>
    <w:basedOn w:val="Normal"/>
    <w:uiPriority w:val="99"/>
    <w:semiHidden/>
    <w:unhideWhenUsed/>
    <w:rsid w:val="00AB3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PE"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5A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5A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nculo">
    <w:name w:val="Hyperlink"/>
    <w:basedOn w:val="Fuentedeprrafopredeter"/>
    <w:uiPriority w:val="99"/>
    <w:unhideWhenUsed/>
    <w:rsid w:val="00AA2B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2B95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0F6209"/>
    <w:pPr>
      <w:spacing w:before="240" w:after="0"/>
      <w:outlineLvl w:val="9"/>
    </w:pPr>
    <w:rPr>
      <w:b w:val="0"/>
      <w:color w:val="2F5496" w:themeColor="accent1" w:themeShade="BF"/>
      <w:sz w:val="32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F620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uarios\rmontes\AppData\Roaming\Microsoft\Templates\Informe%20de%20estudiante%20multicol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91">
      <a:majorFont>
        <a:latin typeface="Tw Cen M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DFD2183-E5C6-41AB-B475-FEC325927D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086043-D45D-406A-9F14-16186BC2F3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4753A9-7506-4DF0-8436-029231F184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35B084-AF06-459E-9FF3-A8531B9F619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multicolor.dotx</Template>
  <TotalTime>0</TotalTime>
  <Pages>6</Pages>
  <Words>470</Words>
  <Characters>2588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2023-11-04T16:40:00Z</dcterms:created>
  <dcterms:modified xsi:type="dcterms:W3CDTF">2025-03-25T16:02:00Z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